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"/>
        <w:gridCol w:w="262"/>
        <w:gridCol w:w="7083"/>
        <w:gridCol w:w="3690"/>
      </w:tblGrid>
      <w:tr w:rsidR="00D67256" w:rsidRPr="007D67ED" w:rsidTr="007421C9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7345" w:type="dxa"/>
            <w:gridSpan w:val="2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3690" w:type="dxa"/>
            <w:shd w:val="clear" w:color="auto" w:fill="ECEDEF"/>
          </w:tcPr>
          <w:p w:rsidR="00F558B4" w:rsidRPr="00475A47" w:rsidRDefault="00F558B4" w:rsidP="00475A47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D67256" w:rsidRPr="007D67ED" w:rsidTr="007421C9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:rsidR="00F558B4" w:rsidRPr="00475A47" w:rsidRDefault="00F558B4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7083" w:type="dxa"/>
            <w:shd w:val="clear" w:color="auto" w:fill="FFFFFF" w:themeFill="background1"/>
          </w:tcPr>
          <w:p w:rsidR="00F558B4" w:rsidRPr="00475A47" w:rsidRDefault="007421C9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44"/>
              </w:rPr>
              <w:t>个人简历</w:t>
            </w:r>
          </w:p>
          <w:p w:rsidR="00F558B4" w:rsidRPr="00475A47" w:rsidRDefault="007421C9" w:rsidP="00475A47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36"/>
              </w:rPr>
              <w:t>类目</w:t>
            </w:r>
            <w:r w:rsidR="00CD053B">
              <w:rPr>
                <w:rFonts w:ascii="微软雅黑" w:eastAsia="微软雅黑" w:hAnsi="微软雅黑" w:hint="eastAsia"/>
                <w:b/>
                <w:color w:val="0B628B"/>
                <w:sz w:val="36"/>
              </w:rPr>
              <w:t>运营</w:t>
            </w:r>
            <w:r w:rsidR="00CD053B">
              <w:rPr>
                <w:rFonts w:ascii="微软雅黑" w:eastAsia="微软雅黑" w:hAnsi="微软雅黑"/>
                <w:b/>
                <w:color w:val="0B628B"/>
                <w:sz w:val="36"/>
              </w:rPr>
              <w:t>方向</w:t>
            </w:r>
          </w:p>
          <w:p w:rsidR="00CD053B" w:rsidRPr="00CD053B" w:rsidRDefault="007421C9" w:rsidP="00D54C85">
            <w:pPr>
              <w:numPr>
                <w:ilvl w:val="0"/>
                <w:numId w:val="1"/>
              </w:numPr>
              <w:tabs>
                <w:tab w:val="center" w:pos="880"/>
              </w:tabs>
              <w:spacing w:beforeLines="100" w:before="326" w:line="300" w:lineRule="exact"/>
              <w:ind w:leftChars="-175" w:left="0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    </w:t>
            </w:r>
            <w:r w:rsid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热爱并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擅长协调、经营</w:t>
            </w:r>
            <w:r w:rsid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类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工作。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关注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内容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偏好</w:t>
            </w:r>
            <w:r w:rsid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喜欢新技术、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新产品，对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运营有浓厚的兴趣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和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热情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。坚信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好的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="00CD053B"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必将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营造更美好的生活。</w:t>
            </w:r>
          </w:p>
          <w:p w:rsidR="00F558B4" w:rsidRPr="003A0E22" w:rsidRDefault="00C3616E" w:rsidP="003A0E2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1888A7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5104" behindDoc="0" locked="0" layoutInCell="1" allowOverlap="1" wp14:anchorId="60017F8C" wp14:editId="075909CB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86360</wp:posOffset>
                  </wp:positionV>
                  <wp:extent cx="396000" cy="396000"/>
                  <wp:effectExtent l="0" t="0" r="10795" b="10795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4EA193E3" wp14:editId="430F33F7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CDF23F8" id="直线连接符 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4pt,23.75pt" to="313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558B4" w:rsidRPr="003A0E22">
              <w:rPr>
                <w:rFonts w:ascii="微软雅黑" w:eastAsia="微软雅黑" w:hAnsi="微软雅黑"/>
                <w:b/>
                <w:color w:val="0B628B"/>
              </w:rPr>
              <w:t>教育背景EDUCATION</w:t>
            </w:r>
          </w:p>
          <w:p w:rsidR="00F558B4" w:rsidRDefault="00FA51E2" w:rsidP="00942C5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莆田学院</w:t>
            </w:r>
            <w:r w:rsidR="00F558B4"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信息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与计算科学</w:t>
            </w:r>
            <w:r w:rsidR="00CD053B"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本科</w:t>
            </w:r>
            <w:r w:rsidR="00F558B4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2013.9-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至今</w:t>
            </w:r>
          </w:p>
          <w:p w:rsidR="005746AE" w:rsidRPr="00C475CA" w:rsidRDefault="005746AE" w:rsidP="005746AE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09440" behindDoc="0" locked="0" layoutInCell="1" allowOverlap="1" wp14:anchorId="40702904" wp14:editId="29E26794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156845</wp:posOffset>
                  </wp:positionV>
                  <wp:extent cx="395605" cy="296545"/>
                  <wp:effectExtent l="0" t="0" r="4445" b="825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noProof/>
                <w:color w:val="0B628B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67867CD4" wp14:editId="2D6FC9E0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295910</wp:posOffset>
                      </wp:positionV>
                      <wp:extent cx="1744345" cy="9525"/>
                      <wp:effectExtent l="0" t="0" r="27305" b="28575"/>
                      <wp:wrapNone/>
                      <wp:docPr id="4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345" cy="9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65DEE28" id="直线连接符 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5pt,23.3pt" to="312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ED203B">
              <w:rPr>
                <w:rFonts w:ascii="微软雅黑" w:eastAsia="微软雅黑" w:hAnsi="微软雅黑" w:hint="eastAsia"/>
                <w:b/>
                <w:color w:val="0B628B"/>
              </w:rPr>
              <w:t>主要</w: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课程</w:t>
            </w:r>
            <w:r w:rsidR="00C475CA" w:rsidRPr="00C475CA">
              <w:rPr>
                <w:rFonts w:ascii="微软雅黑" w:eastAsia="微软雅黑" w:hAnsi="微软雅黑"/>
                <w:b/>
                <w:color w:val="0B628B"/>
              </w:rPr>
              <w:t>Major course</w:t>
            </w:r>
            <w:r w:rsidR="00ED203B">
              <w:rPr>
                <w:rFonts w:ascii="微软雅黑" w:eastAsia="微软雅黑" w:hAnsi="微软雅黑"/>
                <w:b/>
                <w:color w:val="0B628B"/>
              </w:rPr>
              <w:t>s</w:t>
            </w:r>
          </w:p>
          <w:p w:rsidR="005746AE" w:rsidRPr="00C475CA" w:rsidRDefault="00C475CA" w:rsidP="00942C5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 w:rsidRPr="00C475CA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计算机科学基础、C语言、java语言、操作系统、数据结构与算法、编码理论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、计算机组成与原理、</w:t>
            </w:r>
            <w:r w:rsidR="00C1200E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网络安全技术、数据库原理、</w:t>
            </w:r>
            <w:r w:rsidR="00C1200E" w:rsidRPr="00C1200E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网站系统开发(基于PHP)</w:t>
            </w:r>
            <w:r w:rsidR="00C1200E" w:rsidRPr="00C1200E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、</w:t>
            </w:r>
            <w:r w:rsidR="00C1200E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PHP程序设计、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数学分析、高等代数、解析几何、数值分析、数学建模、概率论与数理统计</w:t>
            </w:r>
            <w:r w:rsidR="00ED203B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等</w:t>
            </w:r>
          </w:p>
          <w:p w:rsidR="00CD053B" w:rsidRPr="003A0E22" w:rsidRDefault="00C3616E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6128" behindDoc="0" locked="0" layoutInCell="1" allowOverlap="1" wp14:anchorId="2B7ACE34" wp14:editId="7DD95DA0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000" cy="396000"/>
                  <wp:effectExtent l="0" t="0" r="10795" b="10795"/>
                  <wp:wrapNone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053B" w:rsidRPr="003A0E22">
              <w:rPr>
                <w:rFonts w:ascii="微软雅黑" w:eastAsia="微软雅黑" w:hAnsi="微软雅黑"/>
                <w:b/>
                <w:noProof/>
                <w:color w:val="0B628B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37D419A1" wp14:editId="51D1AD9F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26BD2D9" id="直线连接符 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pt,23.8pt" to="314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D54C85">
              <w:rPr>
                <w:rFonts w:ascii="微软雅黑" w:eastAsia="微软雅黑" w:hAnsi="微软雅黑" w:hint="eastAsia"/>
                <w:b/>
                <w:color w:val="0B628B"/>
              </w:rPr>
              <w:t>实习</w:t>
            </w:r>
            <w:r w:rsidR="00CD053B" w:rsidRPr="003A0E22">
              <w:rPr>
                <w:rFonts w:ascii="微软雅黑" w:eastAsia="微软雅黑" w:hAnsi="微软雅黑"/>
                <w:b/>
                <w:color w:val="0B628B"/>
              </w:rPr>
              <w:t>经历JOB EXPERIENCE</w:t>
            </w:r>
          </w:p>
          <w:p w:rsidR="00CD053B" w:rsidRPr="00775803" w:rsidRDefault="00D54C85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产品</w:t>
            </w:r>
            <w:r w:rsidR="007421C9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运营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实习生</w:t>
            </w:r>
            <w:r w:rsidR="00CD053B" w:rsidRPr="00775803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福建省</w:t>
            </w:r>
            <w:r w:rsidR="005F0B7F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XXXXXX</w:t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商 电商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部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201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5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.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07</w:t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-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2015.09</w:t>
            </w:r>
          </w:p>
          <w:p w:rsidR="00D54C85" w:rsidRPr="00D54C85" w:rsidRDefault="002C5195" w:rsidP="00D54C85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</w:t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协助团队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UNN</w:t>
            </w:r>
            <w:proofErr w:type="gramStart"/>
            <w:r w:rsidR="00FA51E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云商产品</w:t>
            </w:r>
            <w:proofErr w:type="gramEnd"/>
            <w:r w:rsidR="00FA51E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D54C85" w:rsidRPr="00D54C85" w:rsidRDefault="00CD4906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淘宝店铺</w:t>
            </w:r>
            <w:proofErr w:type="gramEnd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的产品发布、S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EO优化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数据分析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、直通车推广</w:t>
            </w:r>
            <w:r w:rsidR="007421C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D54C85" w:rsidRDefault="007421C9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第三方ERP分销系统的学习和使用。</w:t>
            </w:r>
          </w:p>
          <w:p w:rsidR="00CD053B" w:rsidRPr="002C5195" w:rsidRDefault="007421C9" w:rsidP="002C5195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产品运营</w:t>
            </w:r>
            <w:r w:rsidR="00D54C85" w:rsidRPr="002C5195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实习生</w:t>
            </w:r>
            <w:r w:rsidR="00CD053B" w:rsidRPr="002C5195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莆田市</w:t>
            </w:r>
            <w:r w:rsidR="005F0B7F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XXXXXXXX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有限公司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分销部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 </w:t>
            </w:r>
            <w:r w:rsidR="00D54C85"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201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5</w:t>
            </w:r>
            <w:r w:rsidR="00D54C85"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.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10-至今</w:t>
            </w:r>
          </w:p>
          <w:p w:rsidR="00D54C85" w:rsidRDefault="00D54C85" w:rsidP="00CD053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</w:t>
            </w:r>
            <w:r w:rsidR="007421C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公司校企合作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项目策划和</w:t>
            </w:r>
            <w:r w:rsidR="00E9317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执行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工作。</w:t>
            </w:r>
          </w:p>
          <w:p w:rsidR="00D54C85" w:rsidRDefault="00D54C8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深入了解目标市场，收集、分析行业数据</w:t>
            </w:r>
            <w:r w:rsidR="007421C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与高校合作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:rsidR="00D54C85" w:rsidRPr="00D54C85" w:rsidRDefault="00E93172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根据顾客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提供产品使用反馈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整合出产品优劣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，为技术部调整产品开发计划提供建议；</w:t>
            </w:r>
          </w:p>
          <w:p w:rsidR="00D54C85" w:rsidRDefault="00D54C8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运营社交网络账号，</w:t>
            </w:r>
            <w:proofErr w:type="gramStart"/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策划线</w:t>
            </w:r>
            <w:proofErr w:type="gramEnd"/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上活动等。</w:t>
            </w:r>
          </w:p>
          <w:p w:rsidR="000F1ED3" w:rsidRPr="00D54C85" w:rsidRDefault="00E93172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校园分销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活动的策划</w:t>
            </w:r>
            <w:r w:rsidR="000F1ED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。</w:t>
            </w:r>
          </w:p>
          <w:p w:rsidR="00F558B4" w:rsidRPr="003A0E22" w:rsidRDefault="00C3616E" w:rsidP="003A0E2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7152" behindDoc="0" locked="0" layoutInCell="1" allowOverlap="1" wp14:anchorId="25FA24CA" wp14:editId="16E9BBC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95885</wp:posOffset>
                  </wp:positionV>
                  <wp:extent cx="396000" cy="396000"/>
                  <wp:effectExtent l="0" t="0" r="10795" b="10795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74AACA8B" wp14:editId="56ECBED9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158006B" id="直线连接符 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23.3pt" to="312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D54C85">
              <w:rPr>
                <w:rFonts w:ascii="微软雅黑" w:eastAsia="微软雅黑" w:hAnsi="微软雅黑" w:hint="eastAsia"/>
                <w:b/>
                <w:color w:val="0B628B"/>
              </w:rPr>
              <w:t>实践</w:t>
            </w:r>
            <w:r w:rsidR="00D54C85">
              <w:rPr>
                <w:rFonts w:ascii="微软雅黑" w:eastAsia="微软雅黑" w:hAnsi="微软雅黑"/>
                <w:b/>
                <w:color w:val="0B628B"/>
              </w:rPr>
              <w:t>经历PRACTICAL EXPERIENCE</w:t>
            </w:r>
          </w:p>
          <w:p w:rsidR="00E93172" w:rsidRDefault="00E93172" w:rsidP="00290217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大学生暑期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“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三下乡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”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社会实践活动</w:t>
            </w:r>
            <w:r w:rsidR="00530A10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 </w:t>
            </w:r>
            <w:r w:rsidR="00530A10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2014.07-2014.08</w:t>
            </w:r>
          </w:p>
          <w:p w:rsidR="001B7921" w:rsidRDefault="001B7921" w:rsidP="00290217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 w:rsidRPr="001B792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“中国质造，</w:t>
            </w:r>
            <w:r w:rsidRPr="001B792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莆田好鞋</w:t>
            </w:r>
            <w:r w:rsidRPr="001B792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” 校企合作项目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   2015.10-至今</w:t>
            </w:r>
          </w:p>
          <w:p w:rsidR="00C1200E" w:rsidRPr="00C1200E" w:rsidRDefault="00C1200E" w:rsidP="00290217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</w:pPr>
            <w:r w:rsidRPr="007F5AC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成立“莆田市青柠檬电子商务有限公司”大学生创业公司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 </w:t>
            </w:r>
            <w:r w:rsidRPr="007F5AC1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2015.11</w:t>
            </w:r>
          </w:p>
          <w:p w:rsidR="001B7921" w:rsidRDefault="001B7921" w:rsidP="001B792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“创客梦工场”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 xml:space="preserve"> 省级创新创业项目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2016.03-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至今</w:t>
            </w:r>
          </w:p>
          <w:p w:rsidR="00C1200E" w:rsidRPr="00C1200E" w:rsidRDefault="00C1200E" w:rsidP="001B792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</w:pPr>
            <w:r w:rsidRPr="00C1200E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HTML5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课程培训与实践   </w:t>
            </w:r>
            <w:r w:rsidRPr="00C1200E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2016.05两周</w:t>
            </w:r>
          </w:p>
          <w:p w:rsidR="00576A7E" w:rsidRPr="007F5AC1" w:rsidRDefault="00576A7E" w:rsidP="00C1200E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3690" w:type="dxa"/>
            <w:shd w:val="clear" w:color="auto" w:fill="ECEDEF"/>
          </w:tcPr>
          <w:p w:rsidR="00F558B4" w:rsidRDefault="00DD5BBF" w:rsidP="00942C51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1217F40" wp14:editId="7104E788">
                  <wp:extent cx="894923" cy="1091806"/>
                  <wp:effectExtent l="0" t="0" r="635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923" cy="109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8B4" w:rsidRPr="003A0E22" w:rsidRDefault="00665338" w:rsidP="00E22CD1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59C23D49" wp14:editId="775CE11E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290830</wp:posOffset>
                  </wp:positionV>
                  <wp:extent cx="264953" cy="264953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福建省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莆田市</w:t>
            </w:r>
          </w:p>
          <w:p w:rsidR="00F558B4" w:rsidRPr="003A0E22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BC7DD9E" wp14:editId="3B443C0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181</w:t>
            </w:r>
            <w:r w:rsidR="005F0B7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XXXXXX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9</w:t>
            </w:r>
          </w:p>
          <w:p w:rsidR="00F558B4" w:rsidRDefault="00665338" w:rsidP="00E22CD1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3AAED9BA" wp14:editId="40BFB8D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137160</wp:posOffset>
                  </wp:positionV>
                  <wp:extent cx="264953" cy="264953"/>
                  <wp:effectExtent l="0" t="0" r="0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476</w:t>
            </w:r>
            <w:r w:rsidR="005F0B7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XXXXXX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3</w:t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@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qq.com</w:t>
            </w:r>
          </w:p>
          <w:p w:rsidR="00F558B4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749C051" wp14:editId="63FE38C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河北省</w:t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FA51E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唐山</w:t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市</w:t>
            </w:r>
          </w:p>
          <w:p w:rsidR="00AF3024" w:rsidRPr="003A0E22" w:rsidRDefault="00665338" w:rsidP="00AF302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40F95F3" wp14:editId="00E3ABC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199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5</w:t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.0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FA51E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04</w:t>
            </w:r>
          </w:p>
          <w:p w:rsidR="00F558B4" w:rsidRPr="001E2C21" w:rsidRDefault="00F558B4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17556E" wp14:editId="263554C6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407785</wp:posOffset>
                      </wp:positionV>
                      <wp:extent cx="993942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91E76B0" id="直线连接符 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32.1pt" to="176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576A7E">
              <w:rPr>
                <w:rFonts w:ascii="微软雅黑" w:eastAsia="微软雅黑" w:hAnsi="微软雅黑"/>
                <w:b/>
                <w:color w:val="0B628B"/>
              </w:rPr>
              <w:t>技能</w:t>
            </w:r>
            <w:r w:rsidRPr="00685C9E">
              <w:rPr>
                <w:rFonts w:ascii="微软雅黑" w:eastAsia="微软雅黑" w:hAnsi="微软雅黑"/>
                <w:b/>
                <w:color w:val="0B628B"/>
              </w:rPr>
              <w:t>SKILLS</w:t>
            </w:r>
          </w:p>
          <w:p w:rsidR="00F558B4" w:rsidRPr="00AF3024" w:rsidRDefault="007F5AC1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计算机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01F47D" wp14:editId="510D40F7">
                      <wp:extent cx="1922854" cy="2392"/>
                      <wp:effectExtent l="0" t="25400" r="83820" b="7429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  </a:ext>
                              </a:extLst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CD7F994" id="组 17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">
                      <v:line id="直线连接符 1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16" o:spid="_x0000_s1028" style="position:absolute;visibility:visible;mso-wrap-style:square" from="0,0" to="148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AO8IAAADbAAAADwAAAGRycy9kb3ducmV2LnhtbERPTWvCQBC9C/0PyxS8mU0NhJJmlTZQ&#10;yNFqW/Q2ZKdJbHY2za4x/vuuIHibx/ucfD2ZTow0uNaygqcoBkFcWd1yreBz9754BuE8ssbOMim4&#10;kIP16mGWY6btmT9o3PpahBB2GSpovO8zKV3VkEEX2Z44cD92MOgDHGqpBzyHcNPJZRyn0mDLoaHB&#10;noqGqt/tySjY/30fj4fDm91Vydemo8s+KcZSqfnj9PoCwtPk7+Kbu9RhfgrX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QAO8IAAADbAAAADwAAAAAAAAAAAAAA&#10;AAChAgAAZHJzL2Rvd25yZXYueG1sUEsFBgAAAAAEAAQA+QAAAJA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CD4906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PhotoShop</w:t>
            </w:r>
            <w:proofErr w:type="spellEnd"/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482309B" wp14:editId="118F5ADE">
                      <wp:extent cx="1922854" cy="2392"/>
                      <wp:effectExtent l="0" t="25400" r="83820" b="7429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  </a:ext>
                              </a:extLst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6B050EC3" id="组 18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">
                      <v:line id="直线连接符 19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20" o:spid="_x0000_s1028" style="position:absolute;visibility:visible;mso-wrap-style:square" from="0,0" to="171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33acAAAADbAAAADwAAAGRycy9kb3ducmV2LnhtbERPy4rCMBTdD/gP4QruxlQFGWpTUUFw&#10;6WNm0N2lubbV5qY2sda/NwvB5eG8k3lnKtFS40rLCkbDCARxZnXJuYLfw/r7B4TzyBory6TgSQ7m&#10;ae8rwVjbB++o3ftchBB2MSoovK9jKV1WkEE3tDVx4M62MegDbHKpG3yEcFPJcRRNpcGSQ0OBNa0K&#10;yq77u1FwvP1fLqfT0h6yyd+2oudxsmo3Sg363WIGwlPnP+K3e6MVjMP68CX8AJ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992nAAAAA2wAAAA8AAAAAAAAAAAAAAAAA&#10;oQIAAGRycy9kb3ducmV2LnhtbFBLBQYAAAAABAAEAPkAAACOAwAAAAA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CD4906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X-Mind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39D9EBC" wp14:editId="10DF72F5">
                      <wp:extent cx="1922854" cy="2392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  </a:ext>
                              </a:extLst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27866832" id="组 21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">
                      <v:line id="直线连接符 22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23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9pHsMAAADbAAAADwAAAGRycy9kb3ducmV2LnhtbESPT4vCMBTE78J+h/AWvGm6FkSqUVxh&#10;waP/qbdH82yrzUu3ibV+e7Ow4HGYmd8ws0VnKtFS40rLCr6GEQjizOqScwWH/c9gAsJ5ZI2VZVLw&#10;JAeL+Udvhom2D95Su/O5CBB2CSoovK8TKV1WkEE3tDVx8C62MeiDbHKpG3wEuKnkKIrG0mDJYaHA&#10;mlYFZbfd3ShIf0/X6/n8bfdZfNxU9EzjVbtWqv/ZLacgPHX+Hf5vr7WCUQx/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vaR7DAAAA2wAAAA8AAAAAAAAAAAAA&#10;AAAAoQIAAGRycy9kb3ducmV2LnhtbFBLBQYAAAAABAAEAPkAAACRAwAAAAA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49E09E" wp14:editId="183AEF68">
                      <wp:extent cx="1922854" cy="2392"/>
                      <wp:effectExtent l="0" t="25400" r="83820" b="7429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  </a:ext>
                              </a:extLst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17298A8" id="组 2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">
                      <v:line id="直线连接符 2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 strokecolor="#bfbfbf [2412]" strokeweight="6pt">
                        <v:stroke joinstyle="miter"/>
                      </v:line>
                      <v:line id="直线连接符 26" o:spid="_x0000_s1028" style="position:absolute;flip:y;visibility:visible;mso-wrap-style:square" from="0,0" to="13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qnFcIAAADbAAAADwAAAGRycy9kb3ducmV2LnhtbESPT4vCMBTE7wt+h/AEb2u6CmWpRpEF&#10;YfHmH1aPj+bZFJOX2mS1+umNIHgcZuY3zHTeOSsu1Ibas4KvYQaCuPS65krBbrv8/AYRIrJG65kU&#10;3CjAfNb7mGKh/ZXXdNnESiQIhwIVmBibQspQGnIYhr4hTt7Rtw5jkm0ldYvXBHdWjrIslw5rTgsG&#10;G/oxVJ42/06Bz+24/ruvrGmO9rCXi9XpdkalBv1uMQERqYvv8Kv9qxWMcnh+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qnFcIAAADbAAAADwAAAAAAAAAAAAAA&#10;AAChAgAAZHJzL2Rvd25yZXYueG1sUEsFBgAAAAAEAAQA+QAAAJA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576A7E" w:rsidRPr="00AF3024" w:rsidRDefault="00CD4906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第三方ERP</w:t>
            </w:r>
            <w:r w:rsidR="00576A7E"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7FF32BD" wp14:editId="044A3ADB">
                      <wp:extent cx="1922854" cy="2392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    </a:ext>
                              </a:extLst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2135520D" id="组 4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">
                      <v:line id="直线连接符 4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46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vJsUAAADbAAAADwAAAGRycy9kb3ducmV2LnhtbESPQWvCQBSE74L/YXmF3uqmRqSkrlKF&#10;Qo41aom3R/Y1ic2+jdltEv99t1DwOMzMN8xqM5pG9NS52rKC51kEgriwuuZSwfHw/vQCwnlkjY1l&#10;UnAjB5v1dLLCRNuB99RnvhQBwi5BBZX3bSKlKyoy6Ga2JQ7el+0M+iC7UuoOhwA3jZxH0VIarDks&#10;VNjSrqLiO/sxCvLr5+VyPm/toYhPHw3d8njXp0o9PoxvryA8jf4e/m+nWsFiCX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cvJsUAAADbAAAADwAAAAAAAAAA&#10;AAAAAAChAgAAZHJzL2Rvd25yZXYueG1sUEsFBgAAAAAEAAQA+QAAAJM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576A7E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C08DE5" wp14:editId="2C1055B8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417815</wp:posOffset>
                      </wp:positionV>
                      <wp:extent cx="769561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2E38D09" id="直线连接符 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05pt,32.9pt" to="176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" strokecolor="#a5a5a5 [209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>
              <w:rPr>
                <w:rFonts w:ascii="微软雅黑" w:eastAsia="微软雅黑" w:hAnsi="微软雅黑"/>
                <w:b/>
                <w:color w:val="0B628B"/>
              </w:rPr>
              <w:t>A</w:t>
            </w:r>
            <w:r w:rsidR="00AF3024">
              <w:rPr>
                <w:rFonts w:ascii="微软雅黑" w:eastAsia="微软雅黑" w:hAnsi="微软雅黑" w:hint="eastAsia"/>
                <w:b/>
                <w:color w:val="0B628B"/>
              </w:rPr>
              <w:t>WARDS</w:t>
            </w:r>
          </w:p>
          <w:p w:rsidR="00AF3024" w:rsidRDefault="00AF3024" w:rsidP="00E93172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</w:t>
            </w:r>
            <w:r w:rsidR="007F5AC1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4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="00E93172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7F5AC1" w:rsidRDefault="007F5AC1" w:rsidP="00E93172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2014  院级优秀团员</w:t>
            </w:r>
          </w:p>
          <w:p w:rsidR="007F5AC1" w:rsidRDefault="007F5AC1" w:rsidP="00E93172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2016</w:t>
            </w:r>
            <w:r w:rsidRPr="007F5AC1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 校园模拟炒股大赛第一名</w:t>
            </w:r>
          </w:p>
          <w:p w:rsidR="00ED203B" w:rsidRPr="00ED203B" w:rsidRDefault="00BC3BDE" w:rsidP="00ED203B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0B628B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C6B381" wp14:editId="00E12021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417195</wp:posOffset>
                      </wp:positionV>
                      <wp:extent cx="768985" cy="0"/>
                      <wp:effectExtent l="0" t="0" r="18415" b="25400"/>
                      <wp:wrapNone/>
                      <wp:docPr id="11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3B14CA0" id="直线连接符 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3pt,32.85pt" to="178.8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ED203B">
              <w:rPr>
                <w:rFonts w:ascii="微软雅黑" w:eastAsia="微软雅黑" w:hAnsi="微软雅黑" w:hint="eastAsia"/>
                <w:b/>
                <w:color w:val="0B628B"/>
              </w:rPr>
              <w:t>兴趣爱好</w:t>
            </w:r>
            <w:r w:rsidR="00ED203B">
              <w:rPr>
                <w:rFonts w:ascii="微软雅黑" w:eastAsia="微软雅黑" w:hAnsi="微软雅黑"/>
                <w:b/>
                <w:color w:val="0B628B"/>
              </w:rPr>
              <w:t>HOBBYS</w:t>
            </w:r>
          </w:p>
          <w:p w:rsidR="00ED203B" w:rsidRDefault="00ED203B" w:rsidP="00E93172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ED203B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上网、听音乐、跑步、爬山</w:t>
            </w:r>
          </w:p>
          <w:p w:rsidR="00BC3BDE" w:rsidRDefault="00BC3BDE" w:rsidP="00BC3BDE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0B628B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</w:rPr>
              <w:t>性格</w:t>
            </w:r>
            <w:r>
              <w:rPr>
                <w:rFonts w:ascii="微软雅黑" w:eastAsia="微软雅黑" w:hAnsi="微软雅黑"/>
                <w:b/>
                <w:color w:val="0B628B"/>
              </w:rPr>
              <w:t>HOBBYS</w:t>
            </w:r>
          </w:p>
          <w:p w:rsidR="00BC3BDE" w:rsidRPr="00BC3BDE" w:rsidRDefault="00BC3BDE" w:rsidP="00BC3BDE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BC3BD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乐观开朗</w:t>
            </w:r>
            <w:r w:rsidRPr="00BC3BD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、</w:t>
            </w:r>
            <w:r w:rsidRPr="00BC3BD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积极向上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能吃苦</w:t>
            </w:r>
            <w:r w:rsidRPr="00BC3BDE">
              <w:rPr>
                <w:rFonts w:ascii="微软雅黑" w:eastAsia="微软雅黑" w:hAnsi="微软雅黑"/>
                <w:noProof/>
                <w:color w:val="595959" w:themeColor="text1" w:themeTint="A6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0C80CE0E" wp14:editId="446DB1FF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-305435</wp:posOffset>
                      </wp:positionV>
                      <wp:extent cx="934720" cy="0"/>
                      <wp:effectExtent l="0" t="0" r="30480" b="25400"/>
                      <wp:wrapNone/>
                      <wp:docPr id="7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7B78CB0" id="直线连接符 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3pt,-24.05pt" to="178.9pt,-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C3BDE" w:rsidRPr="00F558B4" w:rsidRDefault="00BC3BDE" w:rsidP="00E93172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</w:p>
        </w:tc>
      </w:tr>
    </w:tbl>
    <w:p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683E"/>
    <w:multiLevelType w:val="hybridMultilevel"/>
    <w:tmpl w:val="2D429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A66933"/>
    <w:multiLevelType w:val="hybridMultilevel"/>
    <w:tmpl w:val="48B8383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E2"/>
    <w:rsid w:val="0002656A"/>
    <w:rsid w:val="000F1ED3"/>
    <w:rsid w:val="00161F8D"/>
    <w:rsid w:val="001B7921"/>
    <w:rsid w:val="001E2C21"/>
    <w:rsid w:val="00226F90"/>
    <w:rsid w:val="002843FC"/>
    <w:rsid w:val="00290217"/>
    <w:rsid w:val="002C5195"/>
    <w:rsid w:val="002F6598"/>
    <w:rsid w:val="00346D9D"/>
    <w:rsid w:val="003A0E22"/>
    <w:rsid w:val="00422651"/>
    <w:rsid w:val="004537F5"/>
    <w:rsid w:val="00475A47"/>
    <w:rsid w:val="004C175F"/>
    <w:rsid w:val="00530A10"/>
    <w:rsid w:val="005746AE"/>
    <w:rsid w:val="00576A7E"/>
    <w:rsid w:val="005F0B7F"/>
    <w:rsid w:val="00665338"/>
    <w:rsid w:val="00685C9E"/>
    <w:rsid w:val="006D6B3A"/>
    <w:rsid w:val="006D7E3D"/>
    <w:rsid w:val="007421C9"/>
    <w:rsid w:val="00775803"/>
    <w:rsid w:val="007A5F24"/>
    <w:rsid w:val="007D67ED"/>
    <w:rsid w:val="007F5AC1"/>
    <w:rsid w:val="008031F0"/>
    <w:rsid w:val="008E3894"/>
    <w:rsid w:val="00942C51"/>
    <w:rsid w:val="00993A11"/>
    <w:rsid w:val="009B5257"/>
    <w:rsid w:val="00AF3024"/>
    <w:rsid w:val="00B03249"/>
    <w:rsid w:val="00BC3BDE"/>
    <w:rsid w:val="00C1200E"/>
    <w:rsid w:val="00C3616E"/>
    <w:rsid w:val="00C366D9"/>
    <w:rsid w:val="00C475CA"/>
    <w:rsid w:val="00CB4071"/>
    <w:rsid w:val="00CD00A6"/>
    <w:rsid w:val="00CD053B"/>
    <w:rsid w:val="00CD4906"/>
    <w:rsid w:val="00D31FCF"/>
    <w:rsid w:val="00D54C85"/>
    <w:rsid w:val="00D67256"/>
    <w:rsid w:val="00DA5DCA"/>
    <w:rsid w:val="00DD5BBF"/>
    <w:rsid w:val="00DD70BF"/>
    <w:rsid w:val="00E22CD1"/>
    <w:rsid w:val="00E86A3A"/>
    <w:rsid w:val="00E93172"/>
    <w:rsid w:val="00EA1339"/>
    <w:rsid w:val="00ED203B"/>
    <w:rsid w:val="00F379CE"/>
    <w:rsid w:val="00F44B45"/>
    <w:rsid w:val="00F558B4"/>
    <w:rsid w:val="00F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5F0B7F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5F0B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5F0B7F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5F0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48778-A365-4CA1-83F0-A60B1BA2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</Template>
  <TotalTime>118</TotalTime>
  <Pages>1</Pages>
  <Words>143</Words>
  <Characters>820</Characters>
  <Application>Microsoft Office Word</Application>
  <DocSecurity>0</DocSecurity>
  <Lines>6</Lines>
  <Paragraphs>1</Paragraphs>
  <ScaleCrop>false</ScaleCrop>
  <Company>Microsoft IT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Zhang</dc:creator>
  <cp:keywords/>
  <dc:description/>
  <cp:lastModifiedBy>caitan</cp:lastModifiedBy>
  <cp:revision>9</cp:revision>
  <cp:lastPrinted>2015-11-24T03:17:00Z</cp:lastPrinted>
  <dcterms:created xsi:type="dcterms:W3CDTF">2016-06-13T06:39:00Z</dcterms:created>
  <dcterms:modified xsi:type="dcterms:W3CDTF">2018-04-03T08:53:00Z</dcterms:modified>
</cp:coreProperties>
</file>