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-1159510</wp:posOffset>
                </wp:positionH>
                <wp:positionV relativeFrom="paragraph">
                  <wp:posOffset>-1132205</wp:posOffset>
                </wp:positionV>
                <wp:extent cx="7679055" cy="10918190"/>
                <wp:effectExtent l="0" t="0" r="17145" b="1651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9055" cy="10918190"/>
                        </a:xfrm>
                        <a:prstGeom prst="rect">
                          <a:avLst/>
                        </a:prstGeom>
                        <a:solidFill>
                          <a:srgbClr val="F2DBDB"/>
                        </a:solidFill>
                        <a:ln w="38100">
                          <a:noFill/>
                          <a:miter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91.3pt;margin-top:-89.15pt;height:859.7pt;width:604.65pt;z-index:251658240;mso-width-relative:page;mso-height-relative:page;" fillcolor="#F2DBDB" filled="t" stroked="f" coordsize="21600,21600" o:gfxdata="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Qs/eA3AAAAA8BAAAPAAAAAAAAAAEAIAAAACIAAABkcnMvZG93bnJldi54bWxQSwECFAAU&#10;AAAACACHTuJAx5Wj/bQBAAA1AwAADgAAAAAAAAABACAAAAArAQAAZHJzL2Uyb0RvYy54bWxQSwUG&#10;AAAAAAYABgBZAQAAUQUAAAAA&#10;">
                <v:fill on="t" focussize="0,0"/>
                <v:stroke on="f" weight="3pt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7759700</wp:posOffset>
                </wp:positionV>
                <wp:extent cx="321310" cy="330200"/>
                <wp:effectExtent l="0" t="0" r="2540" b="12700"/>
                <wp:wrapNone/>
                <wp:docPr id="23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1310" cy="330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1135" y="0"/>
                            </a:cxn>
                            <a:cxn ang="0">
                              <a:pos x="280800" y="144000"/>
                            </a:cxn>
                            <a:cxn ang="0">
                              <a:pos x="141135" y="288000"/>
                            </a:cxn>
                            <a:cxn ang="0">
                              <a:pos x="0" y="144000"/>
                            </a:cxn>
                            <a:cxn ang="0">
                              <a:pos x="88209" y="64653"/>
                            </a:cxn>
                            <a:cxn ang="0">
                              <a:pos x="88209" y="64653"/>
                            </a:cxn>
                            <a:cxn ang="0">
                              <a:pos x="107321" y="89633"/>
                            </a:cxn>
                            <a:cxn ang="0">
                              <a:pos x="86739" y="107265"/>
                            </a:cxn>
                            <a:cxn ang="0">
                              <a:pos x="64687" y="88163"/>
                            </a:cxn>
                            <a:cxn ang="0">
                              <a:pos x="64687" y="104327"/>
                            </a:cxn>
                            <a:cxn ang="0">
                              <a:pos x="85269" y="124898"/>
                            </a:cxn>
                            <a:cxn ang="0">
                              <a:pos x="107321" y="123429"/>
                            </a:cxn>
                            <a:cxn ang="0">
                              <a:pos x="164658" y="180735"/>
                            </a:cxn>
                            <a:cxn ang="0">
                              <a:pos x="161717" y="199837"/>
                            </a:cxn>
                            <a:cxn ang="0">
                              <a:pos x="180829" y="223347"/>
                            </a:cxn>
                            <a:cxn ang="0">
                              <a:pos x="199941" y="223347"/>
                            </a:cxn>
                            <a:cxn ang="0">
                              <a:pos x="180829" y="199837"/>
                            </a:cxn>
                            <a:cxn ang="0">
                              <a:pos x="204352" y="180735"/>
                            </a:cxn>
                            <a:cxn ang="0">
                              <a:pos x="223464" y="199837"/>
                            </a:cxn>
                            <a:cxn ang="0">
                              <a:pos x="223464" y="180735"/>
                            </a:cxn>
                            <a:cxn ang="0">
                              <a:pos x="205822" y="163102"/>
                            </a:cxn>
                            <a:cxn ang="0">
                              <a:pos x="180829" y="163102"/>
                            </a:cxn>
                            <a:cxn ang="0">
                              <a:pos x="124963" y="107265"/>
                            </a:cxn>
                            <a:cxn ang="0">
                              <a:pos x="124963" y="85224"/>
                            </a:cxn>
                            <a:cxn ang="0">
                              <a:pos x="105851" y="64653"/>
                            </a:cxn>
                            <a:cxn ang="0">
                              <a:pos x="88209" y="64653"/>
                            </a:cxn>
                            <a:cxn ang="0">
                              <a:pos x="197001" y="73469"/>
                            </a:cxn>
                            <a:cxn ang="0">
                              <a:pos x="197001" y="73469"/>
                            </a:cxn>
                            <a:cxn ang="0">
                              <a:pos x="216113" y="64653"/>
                            </a:cxn>
                            <a:cxn ang="0">
                              <a:pos x="223464" y="72000"/>
                            </a:cxn>
                            <a:cxn ang="0">
                              <a:pos x="213173" y="91102"/>
                            </a:cxn>
                            <a:cxn ang="0">
                              <a:pos x="204352" y="91102"/>
                            </a:cxn>
                            <a:cxn ang="0">
                              <a:pos x="164658" y="132245"/>
                            </a:cxn>
                            <a:cxn ang="0">
                              <a:pos x="154366" y="121959"/>
                            </a:cxn>
                            <a:cxn ang="0">
                              <a:pos x="197001" y="80816"/>
                            </a:cxn>
                            <a:cxn ang="0">
                              <a:pos x="197001" y="73469"/>
                            </a:cxn>
                            <a:cxn ang="0">
                              <a:pos x="64687" y="204245"/>
                            </a:cxn>
                            <a:cxn ang="0">
                              <a:pos x="64687" y="204245"/>
                            </a:cxn>
                            <a:cxn ang="0">
                              <a:pos x="117613" y="149878"/>
                            </a:cxn>
                            <a:cxn ang="0">
                              <a:pos x="136725" y="168980"/>
                            </a:cxn>
                            <a:cxn ang="0">
                              <a:pos x="80859" y="223347"/>
                            </a:cxn>
                            <a:cxn ang="0">
                              <a:pos x="64687" y="204245"/>
                            </a:cxn>
                          </a:cxnLst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60" y="44"/>
                              </a:move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ubicBezTo>
                                <a:pt x="73" y="61"/>
                                <a:pt x="73" y="61"/>
                                <a:pt x="73" y="61"/>
                              </a:cubicBezTo>
                              <a:cubicBezTo>
                                <a:pt x="59" y="73"/>
                                <a:pt x="59" y="73"/>
                                <a:pt x="59" y="73"/>
                              </a:cubicBezTo>
                              <a:cubicBezTo>
                                <a:pt x="44" y="60"/>
                                <a:pt x="44" y="60"/>
                                <a:pt x="44" y="60"/>
                              </a:cubicBezTo>
                              <a:cubicBezTo>
                                <a:pt x="44" y="71"/>
                                <a:pt x="44" y="71"/>
                                <a:pt x="44" y="71"/>
                              </a:cubicBezTo>
                              <a:cubicBezTo>
                                <a:pt x="58" y="85"/>
                                <a:pt x="58" y="85"/>
                                <a:pt x="58" y="85"/>
                              </a:cubicBezTo>
                              <a:cubicBezTo>
                                <a:pt x="73" y="84"/>
                                <a:pt x="73" y="84"/>
                                <a:pt x="73" y="84"/>
                              </a:cubicBezTo>
                              <a:cubicBezTo>
                                <a:pt x="112" y="123"/>
                                <a:pt x="112" y="123"/>
                                <a:pt x="112" y="123"/>
                              </a:cubicBezTo>
                              <a:cubicBezTo>
                                <a:pt x="110" y="136"/>
                                <a:pt x="110" y="136"/>
                                <a:pt x="110" y="136"/>
                              </a:cubicBezTo>
                              <a:cubicBezTo>
                                <a:pt x="123" y="152"/>
                                <a:pt x="123" y="152"/>
                                <a:pt x="123" y="152"/>
                              </a:cubicBezTo>
                              <a:cubicBezTo>
                                <a:pt x="136" y="152"/>
                                <a:pt x="136" y="152"/>
                                <a:pt x="136" y="152"/>
                              </a:cubicBezTo>
                              <a:cubicBezTo>
                                <a:pt x="123" y="136"/>
                                <a:pt x="123" y="136"/>
                                <a:pt x="123" y="136"/>
                              </a:cubicBezTo>
                              <a:cubicBezTo>
                                <a:pt x="139" y="123"/>
                                <a:pt x="139" y="123"/>
                                <a:pt x="139" y="123"/>
                              </a:cubicBezTo>
                              <a:cubicBezTo>
                                <a:pt x="152" y="136"/>
                                <a:pt x="152" y="136"/>
                                <a:pt x="152" y="136"/>
                              </a:cubicBezTo>
                              <a:cubicBezTo>
                                <a:pt x="152" y="123"/>
                                <a:pt x="152" y="123"/>
                                <a:pt x="152" y="123"/>
                              </a:cubicBezTo>
                              <a:cubicBezTo>
                                <a:pt x="140" y="111"/>
                                <a:pt x="140" y="111"/>
                                <a:pt x="140" y="111"/>
                              </a:cubicBezTo>
                              <a:cubicBezTo>
                                <a:pt x="123" y="111"/>
                                <a:pt x="123" y="111"/>
                                <a:pt x="123" y="111"/>
                              </a:cubicBezTo>
                              <a:cubicBezTo>
                                <a:pt x="85" y="73"/>
                                <a:pt x="85" y="73"/>
                                <a:pt x="85" y="73"/>
                              </a:cubicBezTo>
                              <a:cubicBezTo>
                                <a:pt x="85" y="58"/>
                                <a:pt x="85" y="58"/>
                                <a:pt x="85" y="58"/>
                              </a:cubicBezTo>
                              <a:cubicBezTo>
                                <a:pt x="72" y="44"/>
                                <a:pt x="72" y="44"/>
                                <a:pt x="72" y="44"/>
                              </a:cubicBez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lose/>
                              <a:moveTo>
                                <a:pt x="134" y="50"/>
                              </a:move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ubicBezTo>
                                <a:pt x="147" y="44"/>
                                <a:pt x="147" y="44"/>
                                <a:pt x="147" y="44"/>
                              </a:cubicBezTo>
                              <a:cubicBezTo>
                                <a:pt x="152" y="49"/>
                                <a:pt x="152" y="49"/>
                                <a:pt x="152" y="49"/>
                              </a:cubicBezTo>
                              <a:cubicBezTo>
                                <a:pt x="145" y="62"/>
                                <a:pt x="145" y="62"/>
                                <a:pt x="145" y="62"/>
                              </a:cubicBezTo>
                              <a:cubicBezTo>
                                <a:pt x="139" y="62"/>
                                <a:pt x="139" y="62"/>
                                <a:pt x="139" y="62"/>
                              </a:cubicBezTo>
                              <a:cubicBezTo>
                                <a:pt x="112" y="90"/>
                                <a:pt x="112" y="90"/>
                                <a:pt x="112" y="90"/>
                              </a:cubicBezTo>
                              <a:cubicBezTo>
                                <a:pt x="105" y="83"/>
                                <a:pt x="105" y="83"/>
                                <a:pt x="105" y="83"/>
                              </a:cubicBezTo>
                              <a:cubicBezTo>
                                <a:pt x="134" y="55"/>
                                <a:pt x="134" y="55"/>
                                <a:pt x="134" y="55"/>
                              </a:cubicBez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ubicBezTo>
                                <a:pt x="80" y="102"/>
                                <a:pt x="80" y="102"/>
                                <a:pt x="80" y="102"/>
                              </a:cubicBezTo>
                              <a:cubicBezTo>
                                <a:pt x="93" y="115"/>
                                <a:pt x="93" y="115"/>
                                <a:pt x="93" y="115"/>
                              </a:cubicBezTo>
                              <a:cubicBezTo>
                                <a:pt x="55" y="152"/>
                                <a:pt x="55" y="152"/>
                                <a:pt x="55" y="152"/>
                              </a:cubicBez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219.7pt;margin-top:611pt;height:26pt;width:25.3pt;z-index:251680768;mso-width-relative:page;mso-height-relative:page;" fillcolor="#943634" filled="t" stroked="f" coordsize="191,196" o:gfxdata="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<v:path o:connectlocs="0,144000;141135,0;280800,144000;141135,288000;0,144000;88209,64653;88209,64653;107321,89633;86739,107265;64687,88163;64687,104327;85269,124898;107321,123429;164658,180735;161717,199837;180829,223347;199941,223347;180829,199837;204352,180735;223464,199837;223464,180735;205822,163102;180829,163102;124963,107265;124963,85224;105851,64653;88209,64653;197001,73469;197001,73469;216113,64653;223464,72000;213173,91102;204352,91102;164658,132245;154366,121959;197001,80816;197001,73469;64687,204245;64687,204245;117613,149878;136725,168980;80859,223347;64687,204245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3094990</wp:posOffset>
                </wp:positionH>
                <wp:positionV relativeFrom="paragraph">
                  <wp:posOffset>8111490</wp:posOffset>
                </wp:positionV>
                <wp:extent cx="2882900" cy="0"/>
                <wp:effectExtent l="0" t="0" r="0" b="0"/>
                <wp:wrapNone/>
                <wp:docPr id="19" name="自选图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2" o:spid="_x0000_s1026" o:spt="32" type="#_x0000_t32" style="position:absolute;left:0pt;margin-left:243.7pt;margin-top:638.7pt;height:0pt;width:227pt;z-index:251676672;mso-width-relative:page;mso-height-relative:page;" filled="f" stroked="t" coordsize="21600,21600" o:gfxdata="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PRsW82AAAAA0BAAAP&#10;AAAAAAAAAAEAIAAAACIAAABkcnMvZG93bnJldi54bWxQSwECFAAUAAAACACHTuJAW8kb9d8BAACY&#10;AwAADgAAAAAAAAABACAAAAAnAQAAZHJzL2Uyb0RvYy54bWxQSwUGAAAAAAYABgBZAQAAeAUAAAAA&#10;">
                <v:fill on="f" focussize="0,0"/>
                <v:stroke weight="1.5pt" color="#943634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3143885</wp:posOffset>
                </wp:positionH>
                <wp:positionV relativeFrom="paragraph">
                  <wp:posOffset>7665085</wp:posOffset>
                </wp:positionV>
                <wp:extent cx="1137285" cy="457200"/>
                <wp:effectExtent l="0" t="0" r="0" b="0"/>
                <wp:wrapNone/>
                <wp:docPr id="14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247.55pt;margin-top:603.55pt;height:36pt;width:89.55pt;z-index:251671552;mso-width-relative:page;mso-height-relative:page;" filled="f" stroked="f" coordsize="21600,21600" o:gfxdata="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TIl6s2AAAAA0B&#10;AAAPAAAAAAAAAAEAIAAAACIAAABkcnMvZG93bnJldi54bWxQSwECFAAUAAAACACHTuJAjWlzSqkB&#10;AAAjAwAADgAAAAAAAAABACAAAAAnAQAAZHJzL2Uyb0RvYy54bWxQSwUGAAAAAAYABgBZAQAAQgUA&#10;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8149590</wp:posOffset>
                </wp:positionV>
                <wp:extent cx="2950845" cy="1080770"/>
                <wp:effectExtent l="0" t="0" r="0" b="0"/>
                <wp:wrapNone/>
                <wp:docPr id="8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大学英语四级证书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会计资格证书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国家计算机等级二级证书（C语言）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24406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</w:rPr>
                              <w:t>熟练使用office办公软件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12.3pt;margin-top:641.7pt;height:85.1pt;width:232.35pt;z-index:251665408;v-text-anchor:middle;mso-width-relative:margin;mso-height-relative:margin;" filled="f" stroked="f" coordsize="21600,21600" o:gfxdata="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bX/1z2gAAAA0BAAAPAAAAAAAAAAEAIAAAACIA&#10;AABkcnMvZG93bnJldi54bWxQSwECFAAUAAAACACHTuJA7IAdxEACAABXBAAADgAAAAAAAAABACAA&#10;AAApAQAAZHJzL2Uyb0RvYy54bWxQSwUGAAAAAAYABgBZAQAA2w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大学英语四级证书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会计资格证书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国家计算机等级二级证书（C语言）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24406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</w:rPr>
                        <w:t>熟练使用office办公软件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5360035</wp:posOffset>
                </wp:positionH>
                <wp:positionV relativeFrom="paragraph">
                  <wp:posOffset>-1316355</wp:posOffset>
                </wp:positionV>
                <wp:extent cx="104140" cy="1123315"/>
                <wp:effectExtent l="0" t="0" r="635" b="10160"/>
                <wp:wrapNone/>
                <wp:docPr id="28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140" cy="1123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43634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026" o:spt="2" style="position:absolute;left:0pt;margin-left:422.05pt;margin-top:-103.65pt;height:88.45pt;width:8.2pt;rotation:5898240f;z-index:251685888;v-text-anchor:middle;mso-width-relative:page;mso-height-relative:page;" fillcolor="#943634" filled="t" stroked="f" coordsize="21600,21600" arcsize="0.166666666666667" o:gfxdata="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Mnzug&#10;3gAAAAwBAAAPAAAAAAAAAAEAIAAAACIAAABkcnMvZG93bnJldi54bWxQSwECFAAUAAAACACHTuJA&#10;lUdV1+IBAAB8AwAADgAAAAAAAAABACAAAAAtAQAAZHJzL2Uyb0RvYy54bWxQSwUGAAAAAAYABgBZ&#10;AQAAgQUAAAAA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4993005</wp:posOffset>
                </wp:positionH>
                <wp:positionV relativeFrom="paragraph">
                  <wp:posOffset>-704215</wp:posOffset>
                </wp:positionV>
                <wp:extent cx="918845" cy="334645"/>
                <wp:effectExtent l="0" t="0" r="0" b="0"/>
                <wp:wrapNone/>
                <wp:docPr id="27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V="1">
                          <a:off x="0" y="0"/>
                          <a:ext cx="918845" cy="33464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rPr>
                                <w:color w:val="943634"/>
                              </w:rPr>
                            </w:pPr>
                            <w:r>
                              <w:rPr>
                                <w:rFonts w:hint="eastAsia" w:ascii="方正超粗黑简体" w:eastAsia="方正超粗黑简体"/>
                                <w:color w:val="943634"/>
                                <w:kern w:val="24"/>
                                <w:sz w:val="32"/>
                                <w:szCs w:val="32"/>
                              </w:rPr>
                              <w:t>RESUME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flip:y;margin-left:393.15pt;margin-top:-55.45pt;height:26.35pt;width:72.35pt;rotation:11796480f;z-index:251684864;v-text-anchor:middle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TO8MIA&#10;AADbAAAADwAAAGRycy9kb3ducmV2LnhtbESPQYvCMBSE7wv+h/AEb2uq6CLVKKLIyuJltd4fzbOt&#10;Ni8lydr67zeC4HGYmW+YxaoztbiT85VlBaNhAoI4t7riQkF22n3OQPiArLG2TAoe5GG17H0sMNW2&#10;5V+6H0MhIoR9igrKEJpUSp+XZNAPbUMcvYt1BkOUrpDaYRvhppbjJPmSBiuOCyU2tCkpvx3/jIIm&#10;vx623zOX/ejinG3b0WY6vVRKDfrdeg4iUBfe4Vd7rxVMxv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RM7wwgAAANsAAAAPAAAAAAAAAAAAAAAAAJgCAABkcnMvZG93&#10;bnJldi54bWxQSwUGAAAAAAQABAD1AAAAhwMAAAAA&#10;">
                <v:fill on="f" focussize="0,0"/>
                <v:stroke on="f" weight="1pt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rPr>
                          <w:color w:val="943634"/>
                        </w:rPr>
                      </w:pPr>
                      <w:r>
                        <w:rPr>
                          <w:rFonts w:hint="eastAsia" w:ascii="方正超粗黑简体" w:eastAsia="方正超粗黑简体"/>
                          <w:color w:val="943634"/>
                          <w:kern w:val="24"/>
                          <w:sz w:val="32"/>
                          <w:szCs w:val="32"/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5147310</wp:posOffset>
                </wp:positionH>
                <wp:positionV relativeFrom="paragraph">
                  <wp:posOffset>-1018540</wp:posOffset>
                </wp:positionV>
                <wp:extent cx="521970" cy="1045210"/>
                <wp:effectExtent l="0" t="0" r="2540" b="49530"/>
                <wp:wrapNone/>
                <wp:docPr id="26" name="五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1970" cy="1045210"/>
                        </a:xfrm>
                        <a:prstGeom prst="homePlate">
                          <a:avLst>
                            <a:gd name="adj" fmla="val 22754"/>
                          </a:avLst>
                        </a:prstGeom>
                        <a:solidFill>
                          <a:srgbClr val="FFFFFF"/>
                        </a:solidFill>
                        <a:ln w="12700">
                          <a:noFill/>
                          <a:miter/>
                        </a:ln>
                        <a:effectLst>
                          <a:outerShdw dist="38100" dir="5400000" algn="t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五边形 44" o:spid="_x0000_s1026" o:spt="15" type="#_x0000_t15" style="position:absolute;left:0pt;margin-left:405.3pt;margin-top:-80.2pt;height:82.3pt;width:41.1pt;rotation:5898240f;z-index:251683840;v-text-anchor:middle;mso-width-relative:page;mso-height-relative:page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KPr8MA&#10;AADbAAAADwAAAGRycy9kb3ducmV2LnhtbESPzWrDMBCE74G+g9hCb4nc/BY3SggtbZqjnV56W6yN&#10;ZWqtjKTGzttHgUKOw8x8w6y3g23FmXxoHCt4nmQgiCunG64VfB8/xi8gQkTW2DomBRcKsN08jNaY&#10;a9dzQecy1iJBOOSowMTY5VKGypDFMHEdcfJOzluMSfpaao99gttWTrNsKS02nBYMdvRmqPot/6yC&#10;9qcv9ub9MN+70+equBTezmYrpZ4eh90riEhDvIf/219awXwBty/pB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KPr8MAAADbAAAADwAAAAAAAAAAAAAAAACYAgAAZHJzL2Rv&#10;d25yZXYueG1sUEsFBgAAAAAEAAQA9QAAAIgDAAAAAA==&#10;" adj="16686">
                <v:fill on="t" focussize="0,0"/>
                <v:stroke on="f" weight="1pt" joinstyle="miter"/>
                <v:imagedata o:title=""/>
                <o:lock v:ext="edit" aspectratio="f"/>
                <v:shadow on="t" color="#000000" opacity="26214f" offset="0pt,3pt" origin="0f,-32768f" matrix="65536f,0f,0f,65536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-892810</wp:posOffset>
                </wp:positionH>
                <wp:positionV relativeFrom="paragraph">
                  <wp:posOffset>8130540</wp:posOffset>
                </wp:positionV>
                <wp:extent cx="3380740" cy="1080770"/>
                <wp:effectExtent l="0" t="0" r="0" b="0"/>
                <wp:wrapNone/>
                <wp:docPr id="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 xml:space="preserve">获2013-2014学年度“省双优”称号 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获2013-2014学年度“优秀干部”称号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获2013-2014学年度“三好学生”称号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color w:val="24406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获2012-2013学年度“国家励志奖学金”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70.3pt;margin-top:640.2pt;height:85.1pt;width:266.2pt;z-index:251664384;v-text-anchor:middle;mso-width-relative:margin;mso-height-relative:margin;" filled="f" stroked="f" coordsize="21600,21600" o:gfxdata="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2oTMNsAAAAOAQAADwAAAAAAAAABACAAAAAi&#10;AAAAZHJzL2Rvd25yZXYueG1sUEsBAhQAFAAAAAgAh07iQFHRZNhAAgAAVwQAAA4AAAAAAAAAAQAg&#10;AAAAKgEAAGRycy9lMm9Eb2MueG1sUEsFBgAAAAAGAAYAWQEAANw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 xml:space="preserve">获2013-2014学年度“省双优”称号 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获2013-2014学年度“优秀干部”称号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获2013-2014学年度“三好学生”称号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color w:val="24406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获2012-2013学年度“国家励志奖学金”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0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7724140</wp:posOffset>
                </wp:positionV>
                <wp:extent cx="329565" cy="329565"/>
                <wp:effectExtent l="0" t="0" r="13335" b="13335"/>
                <wp:wrapNone/>
                <wp:docPr id="24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9565" cy="3295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4495" y="0"/>
                            </a:cxn>
                            <a:cxn ang="0">
                              <a:pos x="288000" y="144000"/>
                            </a:cxn>
                            <a:cxn ang="0">
                              <a:pos x="144495" y="288000"/>
                            </a:cxn>
                            <a:cxn ang="0">
                              <a:pos x="0" y="144000"/>
                            </a:cxn>
                            <a:cxn ang="0">
                              <a:pos x="212784" y="126247"/>
                            </a:cxn>
                            <a:cxn ang="0">
                              <a:pos x="218722" y="133151"/>
                            </a:cxn>
                            <a:cxn ang="0">
                              <a:pos x="218722" y="210082"/>
                            </a:cxn>
                            <a:cxn ang="0">
                              <a:pos x="192990" y="236712"/>
                            </a:cxn>
                            <a:cxn ang="0">
                              <a:pos x="84124" y="236712"/>
                            </a:cxn>
                            <a:cxn ang="0">
                              <a:pos x="55423" y="210082"/>
                            </a:cxn>
                            <a:cxn ang="0">
                              <a:pos x="55423" y="96658"/>
                            </a:cxn>
                            <a:cxn ang="0">
                              <a:pos x="84124" y="69041"/>
                            </a:cxn>
                            <a:cxn ang="0">
                              <a:pos x="145485" y="69041"/>
                            </a:cxn>
                            <a:cxn ang="0">
                              <a:pos x="152412" y="74959"/>
                            </a:cxn>
                            <a:cxn ang="0">
                              <a:pos x="145485" y="80877"/>
                            </a:cxn>
                            <a:cxn ang="0">
                              <a:pos x="84124" y="80877"/>
                            </a:cxn>
                            <a:cxn ang="0">
                              <a:pos x="66309" y="96658"/>
                            </a:cxn>
                            <a:cxn ang="0">
                              <a:pos x="66309" y="210082"/>
                            </a:cxn>
                            <a:cxn ang="0">
                              <a:pos x="84124" y="224877"/>
                            </a:cxn>
                            <a:cxn ang="0">
                              <a:pos x="192990" y="224877"/>
                            </a:cxn>
                            <a:cxn ang="0">
                              <a:pos x="206845" y="210082"/>
                            </a:cxn>
                            <a:cxn ang="0">
                              <a:pos x="206845" y="133151"/>
                            </a:cxn>
                            <a:cxn ang="0">
                              <a:pos x="212784" y="126247"/>
                            </a:cxn>
                            <a:cxn ang="0">
                              <a:pos x="225649" y="71014"/>
                            </a:cxn>
                            <a:cxn ang="0">
                              <a:pos x="225649" y="97644"/>
                            </a:cxn>
                            <a:cxn ang="0">
                              <a:pos x="204866" y="114411"/>
                            </a:cxn>
                            <a:cxn ang="0">
                              <a:pos x="131629" y="195288"/>
                            </a:cxn>
                            <a:cxn ang="0">
                              <a:pos x="129649" y="195288"/>
                            </a:cxn>
                            <a:cxn ang="0">
                              <a:pos x="128660" y="194301"/>
                            </a:cxn>
                            <a:cxn ang="0">
                              <a:pos x="92041" y="208110"/>
                            </a:cxn>
                            <a:cxn ang="0">
                              <a:pos x="85113" y="200219"/>
                            </a:cxn>
                            <a:cxn ang="0">
                              <a:pos x="96000" y="160767"/>
                            </a:cxn>
                            <a:cxn ang="0">
                              <a:pos x="96000" y="160767"/>
                            </a:cxn>
                            <a:cxn ang="0">
                              <a:pos x="96000" y="157808"/>
                            </a:cxn>
                            <a:cxn ang="0">
                              <a:pos x="174186" y="82849"/>
                            </a:cxn>
                            <a:cxn ang="0">
                              <a:pos x="191010" y="62137"/>
                            </a:cxn>
                            <a:cxn ang="0">
                              <a:pos x="216742" y="62137"/>
                            </a:cxn>
                            <a:cxn ang="0">
                              <a:pos x="225649" y="71014"/>
                            </a:cxn>
                            <a:cxn ang="0">
                              <a:pos x="100948" y="191342"/>
                            </a:cxn>
                            <a:cxn ang="0">
                              <a:pos x="116784" y="185425"/>
                            </a:cxn>
                            <a:cxn ang="0">
                              <a:pos x="105897" y="174575"/>
                            </a:cxn>
                            <a:cxn ang="0">
                              <a:pos x="100948" y="191342"/>
                            </a:cxn>
                            <a:cxn ang="0">
                              <a:pos x="126680" y="178521"/>
                            </a:cxn>
                            <a:cxn ang="0">
                              <a:pos x="195959" y="107507"/>
                            </a:cxn>
                            <a:cxn ang="0">
                              <a:pos x="180124" y="91726"/>
                            </a:cxn>
                            <a:cxn ang="0">
                              <a:pos x="111835" y="162740"/>
                            </a:cxn>
                            <a:cxn ang="0">
                              <a:pos x="126680" y="178521"/>
                            </a:cxn>
                            <a:cxn ang="0">
                              <a:pos x="216742" y="88767"/>
                            </a:cxn>
                            <a:cxn ang="0">
                              <a:pos x="216742" y="79890"/>
                            </a:cxn>
                            <a:cxn ang="0">
                              <a:pos x="207835" y="71014"/>
                            </a:cxn>
                            <a:cxn ang="0">
                              <a:pos x="203876" y="69041"/>
                            </a:cxn>
                            <a:cxn ang="0">
                              <a:pos x="199918" y="71014"/>
                            </a:cxn>
                            <a:cxn ang="0">
                              <a:pos x="187052" y="82849"/>
                            </a:cxn>
                            <a:cxn ang="0">
                              <a:pos x="204866" y="100603"/>
                            </a:cxn>
                            <a:cxn ang="0">
                              <a:pos x="216742" y="88767"/>
                            </a:cxn>
                            <a:cxn ang="0">
                              <a:pos x="216742" y="88767"/>
                            </a:cxn>
                            <a:cxn ang="0">
                              <a:pos x="216742" y="88767"/>
                            </a:cxn>
                          </a:cxnLst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15" y="128"/>
                              </a:moveTo>
                              <a:cubicBezTo>
                                <a:pt x="219" y="128"/>
                                <a:pt x="221" y="131"/>
                                <a:pt x="221" y="135"/>
                              </a:cubicBezTo>
                              <a:cubicBezTo>
                                <a:pt x="221" y="135"/>
                                <a:pt x="221" y="135"/>
                                <a:pt x="221" y="213"/>
                              </a:cubicBezTo>
                              <a:cubicBezTo>
                                <a:pt x="221" y="229"/>
                                <a:pt x="211" y="240"/>
                                <a:pt x="195" y="240"/>
                              </a:cubicBezTo>
                              <a:cubicBezTo>
                                <a:pt x="195" y="240"/>
                                <a:pt x="195" y="240"/>
                                <a:pt x="85" y="240"/>
                              </a:cubicBezTo>
                              <a:cubicBezTo>
                                <a:pt x="68" y="240"/>
                                <a:pt x="56" y="229"/>
                                <a:pt x="56" y="213"/>
                              </a:cubicBezTo>
                              <a:cubicBezTo>
                                <a:pt x="56" y="213"/>
                                <a:pt x="56" y="213"/>
                                <a:pt x="56" y="98"/>
                              </a:cubicBezTo>
                              <a:cubicBezTo>
                                <a:pt x="56" y="83"/>
                                <a:pt x="68" y="70"/>
                                <a:pt x="85" y="70"/>
                              </a:cubicBezTo>
                              <a:cubicBezTo>
                                <a:pt x="85" y="70"/>
                                <a:pt x="85" y="70"/>
                                <a:pt x="147" y="70"/>
                              </a:cubicBezTo>
                              <a:cubicBezTo>
                                <a:pt x="151" y="70"/>
                                <a:pt x="154" y="72"/>
                                <a:pt x="154" y="76"/>
                              </a:cubicBezTo>
                              <a:cubicBezTo>
                                <a:pt x="154" y="79"/>
                                <a:pt x="151" y="82"/>
                                <a:pt x="147" y="82"/>
                              </a:cubicBezTo>
                              <a:cubicBezTo>
                                <a:pt x="147" y="82"/>
                                <a:pt x="147" y="82"/>
                                <a:pt x="85" y="82"/>
                              </a:cubicBezTo>
                              <a:cubicBezTo>
                                <a:pt x="77" y="82"/>
                                <a:pt x="67" y="91"/>
                                <a:pt x="67" y="98"/>
                              </a:cubicBezTo>
                              <a:cubicBezTo>
                                <a:pt x="67" y="98"/>
                                <a:pt x="67" y="98"/>
                                <a:pt x="67" y="213"/>
                              </a:cubicBezTo>
                              <a:cubicBezTo>
                                <a:pt x="67" y="221"/>
                                <a:pt x="77" y="228"/>
                                <a:pt x="85" y="228"/>
                              </a:cubicBezTo>
                              <a:cubicBezTo>
                                <a:pt x="85" y="228"/>
                                <a:pt x="85" y="228"/>
                                <a:pt x="195" y="228"/>
                              </a:cubicBezTo>
                              <a:cubicBezTo>
                                <a:pt x="204" y="228"/>
                                <a:pt x="209" y="221"/>
                                <a:pt x="209" y="213"/>
                              </a:cubicBezTo>
                              <a:cubicBezTo>
                                <a:pt x="209" y="213"/>
                                <a:pt x="209" y="213"/>
                                <a:pt x="209" y="135"/>
                              </a:cubicBezTo>
                              <a:cubicBezTo>
                                <a:pt x="209" y="131"/>
                                <a:pt x="212" y="128"/>
                                <a:pt x="215" y="128"/>
                              </a:cubicBezTo>
                              <a:close/>
                              <a:moveTo>
                                <a:pt x="228" y="72"/>
                              </a:moveTo>
                              <a:cubicBezTo>
                                <a:pt x="235" y="80"/>
                                <a:pt x="235" y="92"/>
                                <a:pt x="228" y="99"/>
                              </a:cubicBezTo>
                              <a:cubicBezTo>
                                <a:pt x="228" y="99"/>
                                <a:pt x="228" y="99"/>
                                <a:pt x="207" y="116"/>
                              </a:cubicBezTo>
                              <a:cubicBezTo>
                                <a:pt x="207" y="116"/>
                                <a:pt x="207" y="116"/>
                                <a:pt x="133" y="198"/>
                              </a:cubicBezTo>
                              <a:cubicBezTo>
                                <a:pt x="133" y="198"/>
                                <a:pt x="133" y="198"/>
                                <a:pt x="131" y="198"/>
                              </a:cubicBezTo>
                              <a:cubicBezTo>
                                <a:pt x="131" y="198"/>
                                <a:pt x="131" y="198"/>
                                <a:pt x="130" y="197"/>
                              </a:cubicBezTo>
                              <a:cubicBezTo>
                                <a:pt x="130" y="197"/>
                                <a:pt x="130" y="197"/>
                                <a:pt x="93" y="211"/>
                              </a:cubicBezTo>
                              <a:cubicBezTo>
                                <a:pt x="93" y="211"/>
                                <a:pt x="93" y="211"/>
                                <a:pt x="86" y="203"/>
                              </a:cubicBezTo>
                              <a:cubicBezTo>
                                <a:pt x="86" y="203"/>
                                <a:pt x="86" y="203"/>
                                <a:pt x="97" y="163"/>
                              </a:cubicBezTo>
                              <a:cubicBezTo>
                                <a:pt x="97" y="163"/>
                                <a:pt x="97" y="163"/>
                                <a:pt x="97" y="163"/>
                              </a:cubicBezTo>
                              <a:cubicBezTo>
                                <a:pt x="97" y="163"/>
                                <a:pt x="97" y="163"/>
                                <a:pt x="97" y="160"/>
                              </a:cubicBezTo>
                              <a:cubicBezTo>
                                <a:pt x="97" y="160"/>
                                <a:pt x="97" y="160"/>
                                <a:pt x="176" y="84"/>
                              </a:cubicBezTo>
                              <a:cubicBezTo>
                                <a:pt x="176" y="84"/>
                                <a:pt x="176" y="84"/>
                                <a:pt x="193" y="63"/>
                              </a:cubicBezTo>
                              <a:cubicBezTo>
                                <a:pt x="200" y="56"/>
                                <a:pt x="212" y="56"/>
                                <a:pt x="219" y="63"/>
                              </a:cubicBezTo>
                              <a:cubicBezTo>
                                <a:pt x="219" y="63"/>
                                <a:pt x="219" y="63"/>
                                <a:pt x="228" y="72"/>
                              </a:cubicBezTo>
                              <a:close/>
                              <a:moveTo>
                                <a:pt x="102" y="194"/>
                              </a:moveTo>
                              <a:cubicBezTo>
                                <a:pt x="102" y="194"/>
                                <a:pt x="102" y="194"/>
                                <a:pt x="118" y="188"/>
                              </a:cubicBezTo>
                              <a:cubicBezTo>
                                <a:pt x="118" y="188"/>
                                <a:pt x="118" y="188"/>
                                <a:pt x="107" y="177"/>
                              </a:cubicBezTo>
                              <a:cubicBezTo>
                                <a:pt x="107" y="177"/>
                                <a:pt x="107" y="177"/>
                                <a:pt x="102" y="194"/>
                              </a:cubicBezTo>
                              <a:close/>
                              <a:moveTo>
                                <a:pt x="128" y="181"/>
                              </a:moveTo>
                              <a:cubicBezTo>
                                <a:pt x="128" y="181"/>
                                <a:pt x="128" y="181"/>
                                <a:pt x="198" y="109"/>
                              </a:cubicBezTo>
                              <a:cubicBezTo>
                                <a:pt x="198" y="109"/>
                                <a:pt x="198" y="109"/>
                                <a:pt x="182" y="93"/>
                              </a:cubicBezTo>
                              <a:cubicBezTo>
                                <a:pt x="182" y="93"/>
                                <a:pt x="182" y="93"/>
                                <a:pt x="113" y="165"/>
                              </a:cubicBezTo>
                              <a:cubicBezTo>
                                <a:pt x="113" y="165"/>
                                <a:pt x="113" y="165"/>
                                <a:pt x="128" y="181"/>
                              </a:cubicBezTo>
                              <a:close/>
                              <a:moveTo>
                                <a:pt x="219" y="90"/>
                              </a:moveTo>
                              <a:cubicBezTo>
                                <a:pt x="222" y="88"/>
                                <a:pt x="222" y="84"/>
                                <a:pt x="219" y="81"/>
                              </a:cubicBezTo>
                              <a:cubicBezTo>
                                <a:pt x="219" y="81"/>
                                <a:pt x="219" y="81"/>
                                <a:pt x="210" y="72"/>
                              </a:cubicBezTo>
                              <a:cubicBezTo>
                                <a:pt x="209" y="71"/>
                                <a:pt x="207" y="70"/>
                                <a:pt x="206" y="70"/>
                              </a:cubicBezTo>
                              <a:cubicBezTo>
                                <a:pt x="205" y="70"/>
                                <a:pt x="203" y="71"/>
                                <a:pt x="202" y="72"/>
                              </a:cubicBezTo>
                              <a:cubicBezTo>
                                <a:pt x="202" y="72"/>
                                <a:pt x="202" y="72"/>
                                <a:pt x="189" y="84"/>
                              </a:cubicBezTo>
                              <a:cubicBezTo>
                                <a:pt x="189" y="84"/>
                                <a:pt x="189" y="84"/>
                                <a:pt x="207" y="102"/>
                              </a:cubicBezTo>
                              <a:cubicBezTo>
                                <a:pt x="207" y="102"/>
                                <a:pt x="207" y="102"/>
                                <a:pt x="219" y="90"/>
                              </a:cubicBezTo>
                              <a:close/>
                              <a:moveTo>
                                <a:pt x="219" y="90"/>
                              </a:moveTo>
                              <a:cubicBezTo>
                                <a:pt x="219" y="90"/>
                                <a:pt x="219" y="90"/>
                                <a:pt x="219" y="90"/>
                              </a:cubicBez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-66.45pt;margin-top:608.2pt;height:25.95pt;width:25.95pt;z-index:251681792;mso-width-relative:page;mso-height-relative:page;" fillcolor="#943634" filled="t" stroked="f" coordsize="291,292" o:gfxdata="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  <v:path o:connectlocs="0,144000;144495,0;288000,144000;144495,288000;0,144000;212784,126247;218722,133151;218722,210082;192990,236712;84124,236712;55423,210082;55423,96658;84124,69041;145485,69041;152412,74959;145485,80877;84124,80877;66309,96658;66309,210082;84124,224877;192990,224877;206845,210082;206845,133151;212784,126247;225649,71014;225649,97644;204866,114411;131629,195288;129649,195288;128660,194301;92041,208110;85113,200219;96000,160767;96000,160767;96000,157808;174186,82849;191010,62137;216742,62137;225649,71014;100948,191342;116784,185425;105897,174575;100948,191342;126680,178521;195959,107507;180124,91726;111835,162740;126680,178521;216742,88767;216742,79890;207835,71014;203876,69041;199918,71014;187052,82849;204866,100603;216742,88767;216742,88767;216742,88767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7654290</wp:posOffset>
                </wp:positionV>
                <wp:extent cx="1137285" cy="457200"/>
                <wp:effectExtent l="0" t="0" r="0" b="0"/>
                <wp:wrapNone/>
                <wp:docPr id="13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40.45pt;margin-top:602.7pt;height:36pt;width:89.55pt;z-index:251670528;mso-width-relative:page;mso-height-relative:page;" filled="f" stroked="f" coordsize="21600,21600" o:gfxdata="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2ajaH9gAAAAMAQAA&#10;DwAAAAAAAAABACAAAAAiAAAAZHJzL2Rvd25yZXYueG1sUEsBAhQAFAAAAAgAh07iQD/fkTGnAQAA&#10;IwMAAA4AAAAAAAAAAQAgAAAAJwEAAGRycy9lMm9Eb2MueG1sUEsFBgAAAAAGAAYAWQEAAEAFAAAA&#10;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8089900</wp:posOffset>
                </wp:positionV>
                <wp:extent cx="2882900" cy="0"/>
                <wp:effectExtent l="0" t="0" r="0" b="0"/>
                <wp:wrapNone/>
                <wp:docPr id="17" name="自选图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0" o:spid="_x0000_s1026" o:spt="32" type="#_x0000_t32" style="position:absolute;left:0pt;margin-left:-38.5pt;margin-top:637pt;height:0pt;width:227pt;z-index:251674624;mso-width-relative:page;mso-height-relative:page;" filled="f" stroked="t" coordsize="21600,21600" o:gfxdata="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alm561gAAAA0BAAAPAAAA&#10;AAAAAAEAIAAAACIAAABkcnMvZG93bnJldi54bWxQSwECFAAUAAAACACHTuJA2He6Ad4BAACYAwAA&#10;DgAAAAAAAAABACAAAAAlAQAAZHJzL2Uyb0RvYy54bWxQSwUGAAAAAAYABgBZAQAAdQUAAAAA&#10;">
                <v:fill on="f" focussize="0,0"/>
                <v:stroke weight="1.5pt" color="#943634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-882015</wp:posOffset>
                </wp:positionH>
                <wp:positionV relativeFrom="paragraph">
                  <wp:posOffset>4650740</wp:posOffset>
                </wp:positionV>
                <wp:extent cx="6719570" cy="3255645"/>
                <wp:effectExtent l="0" t="0" r="0" b="0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ind w:left="39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</w:rPr>
                              <w:t>2012.10~2015.06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</w:rPr>
                              <w:t xml:space="preserve">               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</w:rPr>
                              <w:t>学生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</w:rPr>
                              <w:t xml:space="preserve">会宣传部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</w:rPr>
                              <w:t xml:space="preserve"> 部长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24406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  <w:t>校学生会相关活动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  <w:t>宣传工作，带领部门成员制作宣传海报、传单、横幅等宣传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材料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  <w:t>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24406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44061"/>
                              </w:rPr>
                              <w:t>多次举办学校社区的“社区文化节”、“消防知识竞答赛”和“预防安全隐患征文大赛”等大型活动；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24406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44061"/>
                              </w:rPr>
                              <w:t>及时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44061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44061"/>
                              </w:rPr>
                              <w:t>学生会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44061"/>
                              </w:rPr>
                              <w:t>的其他工作，工作得到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44061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44061"/>
                              </w:rPr>
                              <w:t>老师认可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44061"/>
                              </w:rPr>
                              <w:t>。</w:t>
                            </w:r>
                          </w:p>
                          <w:p>
                            <w:pPr>
                              <w:ind w:left="420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>2011.09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 xml:space="preserve">               院学生会编辑部                           部长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44061"/>
                                <w:kern w:val="24"/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Cs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44061"/>
                                <w:kern w:val="24"/>
                              </w:rPr>
                              <w:t>负责学院活动的赞助拉取，制作活动赞助方案，并上门拜访企业拉取赞助，建立良好的合作关系；负责院刊的策划编辑工作，统筹小部分任务；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/>
                                <w:color w:val="24406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44061"/>
                              </w:rPr>
                              <w:t>及时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44061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44061"/>
                              </w:rPr>
                              <w:t>学生会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44061"/>
                              </w:rPr>
                              <w:t>的其他工作，工作得到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44061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44061"/>
                              </w:rPr>
                              <w:t>老师认可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44061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69.45pt;margin-top:366.2pt;height:256.35pt;width:529.1pt;z-index:251663360;v-text-anchor:middle;mso-width-relative:margin;mso-height-relative:margin;" filled="f" stroked="f" coordsize="21600,21600" o:gfxdata="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o5NqPcAAAADQEAAA8AAAAAAAAAAQAgAAAA&#10;IgAAAGRycy9kb3ducmV2LnhtbFBLAQIUABQAAAAIAIdO4kA/EfolQAIAAFcEAAAOAAAAAAAAAAEA&#10;IAAAACsBAABkcnMvZTJvRG9jLnhtbFBLBQYAAAAABgAGAFkBAADd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ind w:left="399"/>
                        <w:rPr>
                          <w:rFonts w:ascii="微软雅黑" w:hAnsi="微软雅黑" w:eastAsia="微软雅黑"/>
                          <w:b/>
                          <w:bCs/>
                          <w:color w:val="244061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44061"/>
                          <w:kern w:val="24"/>
                        </w:rPr>
                        <w:t>2012.10~2015.06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44061"/>
                          <w:kern w:val="24"/>
                        </w:rPr>
                        <w:t xml:space="preserve">               校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44061"/>
                          <w:kern w:val="24"/>
                        </w:rPr>
                        <w:t>学生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44061"/>
                          <w:kern w:val="24"/>
                        </w:rPr>
                        <w:t xml:space="preserve">会宣传部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44061"/>
                          <w:kern w:val="24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44061"/>
                          <w:kern w:val="24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44061"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44061"/>
                          <w:kern w:val="24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44061"/>
                          <w:kern w:val="24"/>
                        </w:rPr>
                        <w:t xml:space="preserve"> 部长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24406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负责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  <w:t>校学生会相关活动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的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  <w:t>宣传工作，带领部门成员制作宣传海报、传单、横幅等宣传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材料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  <w:t>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24406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44061"/>
                        </w:rPr>
                        <w:t>多次举办学校社区的“社区文化节”、“消防知识竞答赛”和“预防安全隐患征文大赛”等大型活动；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24406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44061"/>
                        </w:rPr>
                        <w:t>及时</w:t>
                      </w:r>
                      <w:r>
                        <w:rPr>
                          <w:rFonts w:ascii="微软雅黑" w:hAnsi="微软雅黑" w:eastAsia="微软雅黑" w:cs="微软雅黑"/>
                          <w:color w:val="244061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44061"/>
                        </w:rPr>
                        <w:t>学生会</w:t>
                      </w:r>
                      <w:r>
                        <w:rPr>
                          <w:rFonts w:ascii="微软雅黑" w:hAnsi="微软雅黑" w:eastAsia="微软雅黑" w:cs="微软雅黑"/>
                          <w:color w:val="244061"/>
                        </w:rPr>
                        <w:t>的其他工作，工作得到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44061"/>
                        </w:rPr>
                        <w:t>学校</w:t>
                      </w:r>
                      <w:r>
                        <w:rPr>
                          <w:rFonts w:ascii="微软雅黑" w:hAnsi="微软雅黑" w:eastAsia="微软雅黑" w:cs="微软雅黑"/>
                          <w:color w:val="244061"/>
                        </w:rPr>
                        <w:t>老师认可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44061"/>
                        </w:rPr>
                        <w:t>。</w:t>
                      </w:r>
                    </w:p>
                    <w:p>
                      <w:pPr>
                        <w:ind w:left="420"/>
                        <w:rPr>
                          <w:rFonts w:ascii="微软雅黑" w:hAnsi="微软雅黑" w:eastAsia="微软雅黑" w:cs="Arial"/>
                          <w:b/>
                          <w:bCs/>
                          <w:color w:val="24406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244061"/>
                          <w:sz w:val="24"/>
                          <w:szCs w:val="24"/>
                        </w:rPr>
                        <w:t>2011.09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244061"/>
                          <w:sz w:val="24"/>
                          <w:szCs w:val="24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24406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244061"/>
                          <w:sz w:val="24"/>
                          <w:szCs w:val="24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244061"/>
                          <w:sz w:val="24"/>
                          <w:szCs w:val="24"/>
                        </w:rPr>
                        <w:t xml:space="preserve">               院学生会编辑部                           部长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44061"/>
                          <w:kern w:val="24"/>
                        </w:rPr>
                        <w:t>积极参与学生会的各项活动，领导其他干事一起参与各类学生活动的策划；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Cs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44061"/>
                          <w:kern w:val="24"/>
                        </w:rPr>
                        <w:t>负责学院活动的赞助拉取，制作活动赞助方案，并上门拜访企业拉取赞助，建立良好的合作关系；负责院刊的策划编辑工作，统筹小部分任务；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/>
                          <w:color w:val="24406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44061"/>
                        </w:rPr>
                        <w:t>及时</w:t>
                      </w:r>
                      <w:r>
                        <w:rPr>
                          <w:rFonts w:ascii="微软雅黑" w:hAnsi="微软雅黑" w:eastAsia="微软雅黑" w:cs="微软雅黑"/>
                          <w:color w:val="244061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44061"/>
                        </w:rPr>
                        <w:t>学生会</w:t>
                      </w:r>
                      <w:r>
                        <w:rPr>
                          <w:rFonts w:ascii="微软雅黑" w:hAnsi="微软雅黑" w:eastAsia="微软雅黑" w:cs="微软雅黑"/>
                          <w:color w:val="244061"/>
                        </w:rPr>
                        <w:t>的其他工作，工作得到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44061"/>
                        </w:rPr>
                        <w:t>学校</w:t>
                      </w:r>
                      <w:r>
                        <w:rPr>
                          <w:rFonts w:ascii="微软雅黑" w:hAnsi="微软雅黑" w:eastAsia="微软雅黑" w:cs="微软雅黑"/>
                          <w:color w:val="244061"/>
                        </w:rPr>
                        <w:t>老师认可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44061"/>
                        </w:rPr>
                        <w:t>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3136900</wp:posOffset>
                </wp:positionV>
                <wp:extent cx="6148070" cy="988060"/>
                <wp:effectExtent l="0" t="0" r="0" b="0"/>
                <wp:wrapNone/>
                <wp:docPr id="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110" w:hanging="110" w:hangingChars="50"/>
                              <w:jc w:val="left"/>
                              <w:rPr>
                                <w:rFonts w:ascii="微软雅黑" w:hAnsi="微软雅黑" w:eastAsia="微软雅黑"/>
                                <w:color w:val="24406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  <w:sz w:val="22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  <w:sz w:val="22"/>
                              </w:rPr>
                              <w:t>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  <w:sz w:val="22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>上海财经大学         营销学                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4406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44061"/>
                                <w:kern w:val="24"/>
                                <w:sz w:val="24"/>
                                <w:szCs w:val="24"/>
                              </w:rPr>
                              <w:t>主要课程：管理学、经济学、管理信息系统、信息经济学、信息检索、数据库原理与应用、运筹学、应用统计学、信息系统开发项目管理、ERP原理与实施、市场营销学等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47.6pt;margin-top:247pt;height:77.8pt;width:484.1pt;z-index:251662336;v-text-anchor:middle;mso-width-relative:margin;mso-height-relative:margin;" filled="f" stroked="f" coordsize="21600,21600" o:gfxdata="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RGupDaAAAACwEAAA8AAAAAAAAAAQAgAAAAIgAA&#10;AGRycy9kb3ducmV2LnhtbFBLAQIUABQAAAAIAIdO4kCil7YFPwIAAFcEAAAOAAAAAAAAAAEAIAAA&#10;ACkBAABkcnMvZTJvRG9jLnhtbFBLBQYAAAAABgAGAFkBAADa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left="110" w:hanging="110" w:hangingChars="50"/>
                        <w:jc w:val="left"/>
                        <w:rPr>
                          <w:rFonts w:ascii="微软雅黑" w:hAnsi="微软雅黑" w:eastAsia="微软雅黑"/>
                          <w:color w:val="24406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44061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44061"/>
                          <w:kern w:val="24"/>
                          <w:sz w:val="22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44061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44061"/>
                          <w:kern w:val="24"/>
                          <w:sz w:val="22"/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44061"/>
                          <w:kern w:val="24"/>
                          <w:sz w:val="22"/>
                        </w:rPr>
                        <w:t>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44061"/>
                          <w:kern w:val="24"/>
                          <w:sz w:val="22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44061"/>
                          <w:sz w:val="24"/>
                          <w:szCs w:val="24"/>
                        </w:rPr>
                        <w:t>上海财经大学         营销学                本科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4406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44061"/>
                          <w:kern w:val="24"/>
                          <w:sz w:val="24"/>
                          <w:szCs w:val="24"/>
                        </w:rPr>
                        <w:t>主要课程：管理学、经济学、管理信息系统、信息经济学、信息检索、数据库原理与应用、运筹学、应用统计学、信息系统开发项目管理、ERP原理与实施、市场营销学等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1764665</wp:posOffset>
                </wp:positionV>
                <wp:extent cx="6080760" cy="1184910"/>
                <wp:effectExtent l="0" t="0" r="0" b="0"/>
                <wp:wrapNone/>
                <wp:docPr id="9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760" cy="1184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4406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4"/>
                                <w:szCs w:val="24"/>
                              </w:rPr>
                              <w:t xml:space="preserve">籍贯：扬州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4"/>
                                <w:szCs w:val="24"/>
                              </w:rPr>
                              <w:t>现居地：苏州高新区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4406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4"/>
                                <w:szCs w:val="24"/>
                              </w:rPr>
                              <w:t>政治面貌：团员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sz w:val="24"/>
                                <w:szCs w:val="24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4"/>
                                <w:szCs w:val="24"/>
                              </w:rPr>
                              <w:t>电话：18600000000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4"/>
                                <w:szCs w:val="24"/>
                              </w:rPr>
                              <w:t xml:space="preserve">出生年月：1995.09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4"/>
                                <w:szCs w:val="24"/>
                              </w:rPr>
                              <w:t xml:space="preserve"> 邮箱：105156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sz w:val="24"/>
                                <w:szCs w:val="24"/>
                              </w:rPr>
                              <w:t>66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4"/>
                                <w:szCs w:val="24"/>
                              </w:rPr>
                              <w:t xml:space="preserve">20@qq.com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47.1pt;margin-top:138.95pt;height:93.3pt;width:478.8pt;z-index:251666432;mso-width-relative:page;mso-height-relative:page;" filled="f" stroked="f" coordsize="21600,21600" o:gfxdata="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eVnwh2QAAAAsB&#10;AAAPAAAAAAAAAAEAIAAAACIAAABkcnMvZG93bnJldi54bWxQSwECFAAUAAAACACHTuJAI3wm8agB&#10;AAAjAwAADgAAAAAAAAABACAAAAAoAQAAZHJzL2Uyb0RvYy54bWxQSwUGAAAAAAYABgBZAQAAQgUA&#10;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4406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44061"/>
                          <w:sz w:val="24"/>
                          <w:szCs w:val="24"/>
                        </w:rPr>
                        <w:t xml:space="preserve">籍贯：扬州         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sz w:val="24"/>
                          <w:szCs w:val="24"/>
                        </w:rPr>
                        <w:t xml:space="preserve">                         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sz w:val="24"/>
                          <w:szCs w:val="24"/>
                        </w:rPr>
                        <w:t>现居地：苏州高新区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4406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44061"/>
                          <w:sz w:val="24"/>
                          <w:szCs w:val="24"/>
                        </w:rPr>
                        <w:t>政治面貌：团员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sz w:val="24"/>
                          <w:szCs w:val="24"/>
                        </w:rPr>
                        <w:t xml:space="preserve">                              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sz w:val="24"/>
                          <w:szCs w:val="24"/>
                        </w:rPr>
                        <w:t>电话：18600000000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4406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44061"/>
                          <w:sz w:val="24"/>
                          <w:szCs w:val="24"/>
                        </w:rPr>
                        <w:t xml:space="preserve">出生年月：1995.09  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sz w:val="24"/>
                          <w:szCs w:val="24"/>
                        </w:rPr>
                        <w:t xml:space="preserve"> 邮箱：105156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sz w:val="24"/>
                          <w:szCs w:val="24"/>
                        </w:rPr>
                        <w:t>66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sz w:val="24"/>
                          <w:szCs w:val="24"/>
                        </w:rPr>
                        <w:t xml:space="preserve">20@qq.com  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sz w:val="28"/>
                          <w:szCs w:val="28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4165600</wp:posOffset>
                </wp:positionV>
                <wp:extent cx="323850" cy="332740"/>
                <wp:effectExtent l="0" t="0" r="0" b="10160"/>
                <wp:wrapNone/>
                <wp:docPr id="22" name="任意多边形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327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1135" y="0"/>
                            </a:cxn>
                            <a:cxn ang="0">
                              <a:pos x="280800" y="144000"/>
                            </a:cxn>
                            <a:cxn ang="0">
                              <a:pos x="141135" y="288000"/>
                            </a:cxn>
                            <a:cxn ang="0">
                              <a:pos x="0" y="144000"/>
                            </a:cxn>
                            <a:cxn ang="0">
                              <a:pos x="123493" y="154286"/>
                            </a:cxn>
                            <a:cxn ang="0">
                              <a:pos x="123493" y="160163"/>
                            </a:cxn>
                            <a:cxn ang="0">
                              <a:pos x="129374" y="166041"/>
                            </a:cxn>
                            <a:cxn ang="0">
                              <a:pos x="149956" y="166041"/>
                            </a:cxn>
                            <a:cxn ang="0">
                              <a:pos x="154366" y="160163"/>
                            </a:cxn>
                            <a:cxn ang="0">
                              <a:pos x="154366" y="154286"/>
                            </a:cxn>
                            <a:cxn ang="0">
                              <a:pos x="149956" y="148408"/>
                            </a:cxn>
                            <a:cxn ang="0">
                              <a:pos x="129374" y="148408"/>
                            </a:cxn>
                            <a:cxn ang="0">
                              <a:pos x="123493" y="154286"/>
                            </a:cxn>
                            <a:cxn ang="0">
                              <a:pos x="105851" y="92571"/>
                            </a:cxn>
                            <a:cxn ang="0">
                              <a:pos x="172008" y="92571"/>
                            </a:cxn>
                            <a:cxn ang="0">
                              <a:pos x="216113" y="92571"/>
                            </a:cxn>
                            <a:cxn ang="0">
                              <a:pos x="221994" y="99918"/>
                            </a:cxn>
                            <a:cxn ang="0">
                              <a:pos x="221994" y="129306"/>
                            </a:cxn>
                            <a:cxn ang="0">
                              <a:pos x="170538" y="151347"/>
                            </a:cxn>
                            <a:cxn ang="0">
                              <a:pos x="161717" y="151347"/>
                            </a:cxn>
                            <a:cxn ang="0">
                              <a:pos x="161717" y="145469"/>
                            </a:cxn>
                            <a:cxn ang="0">
                              <a:pos x="154366" y="141061"/>
                            </a:cxn>
                            <a:cxn ang="0">
                              <a:pos x="120553" y="141061"/>
                            </a:cxn>
                            <a:cxn ang="0">
                              <a:pos x="116142" y="145469"/>
                            </a:cxn>
                            <a:cxn ang="0">
                              <a:pos x="116142" y="151347"/>
                            </a:cxn>
                            <a:cxn ang="0">
                              <a:pos x="108792" y="151347"/>
                            </a:cxn>
                            <a:cxn ang="0">
                              <a:pos x="58806" y="129306"/>
                            </a:cxn>
                            <a:cxn ang="0">
                              <a:pos x="58806" y="101388"/>
                            </a:cxn>
                            <a:cxn ang="0">
                              <a:pos x="63217" y="92571"/>
                            </a:cxn>
                            <a:cxn ang="0">
                              <a:pos x="105851" y="92571"/>
                            </a:cxn>
                            <a:cxn ang="0">
                              <a:pos x="160247" y="92571"/>
                            </a:cxn>
                            <a:cxn ang="0">
                              <a:pos x="172008" y="92571"/>
                            </a:cxn>
                            <a:cxn ang="0">
                              <a:pos x="173479" y="73469"/>
                            </a:cxn>
                            <a:cxn ang="0">
                              <a:pos x="163187" y="66122"/>
                            </a:cxn>
                            <a:cxn ang="0">
                              <a:pos x="114672" y="66122"/>
                            </a:cxn>
                            <a:cxn ang="0">
                              <a:pos x="105851" y="73469"/>
                            </a:cxn>
                            <a:cxn ang="0">
                              <a:pos x="105851" y="92571"/>
                            </a:cxn>
                            <a:cxn ang="0">
                              <a:pos x="119083" y="92571"/>
                            </a:cxn>
                            <a:cxn ang="0">
                              <a:pos x="119083" y="82286"/>
                            </a:cxn>
                            <a:cxn ang="0">
                              <a:pos x="122023" y="76408"/>
                            </a:cxn>
                            <a:cxn ang="0">
                              <a:pos x="157307" y="76408"/>
                            </a:cxn>
                            <a:cxn ang="0">
                              <a:pos x="160247" y="82286"/>
                            </a:cxn>
                            <a:cxn ang="0">
                              <a:pos x="160247" y="92571"/>
                            </a:cxn>
                            <a:cxn ang="0">
                              <a:pos x="221994" y="135184"/>
                            </a:cxn>
                            <a:cxn ang="0">
                              <a:pos x="161717" y="158694"/>
                            </a:cxn>
                            <a:cxn ang="0">
                              <a:pos x="161717" y="166041"/>
                            </a:cxn>
                            <a:cxn ang="0">
                              <a:pos x="154366" y="174857"/>
                            </a:cxn>
                            <a:cxn ang="0">
                              <a:pos x="123493" y="174857"/>
                            </a:cxn>
                            <a:cxn ang="0">
                              <a:pos x="117613" y="166041"/>
                            </a:cxn>
                            <a:cxn ang="0">
                              <a:pos x="117613" y="158694"/>
                            </a:cxn>
                            <a:cxn ang="0">
                              <a:pos x="58806" y="135184"/>
                            </a:cxn>
                            <a:cxn ang="0">
                              <a:pos x="58806" y="214531"/>
                            </a:cxn>
                            <a:cxn ang="0">
                              <a:pos x="64687" y="221878"/>
                            </a:cxn>
                            <a:cxn ang="0">
                              <a:pos x="213173" y="221878"/>
                            </a:cxn>
                            <a:cxn ang="0">
                              <a:pos x="221994" y="213061"/>
                            </a:cxn>
                            <a:cxn ang="0">
                              <a:pos x="221994" y="135184"/>
                            </a:cxn>
                            <a:cxn ang="0">
                              <a:pos x="221994" y="135184"/>
                            </a:cxn>
                            <a:cxn ang="0">
                              <a:pos x="221994" y="135184"/>
                            </a:cxn>
                          </a:cxnLst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35" o:spid="_x0000_s1026" o:spt="100" style="position:absolute;left:0pt;margin-left:-69pt;margin-top:328pt;height:26.2pt;width:25.5pt;z-index:251679744;mso-width-relative:page;mso-height-relative:page;" fillcolor="#943634" filled="t" stroked="f" coordsize="191,196" o:gfxdata="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4000;141135,0;280800,144000;141135,288000;0,144000;123493,154286;123493,160163;129374,166041;149956,166041;154366,160163;154366,154286;149956,148408;129374,148408;123493,154286;105851,92571;172008,92571;216113,92571;221994,99918;221994,129306;170538,151347;161717,151347;161717,145469;154366,141061;120553,141061;116142,145469;116142,151347;108792,151347;58806,129306;58806,101388;63217,92571;105851,92571;160247,92571;172008,92571;173479,73469;163187,66122;114672,66122;105851,73469;105851,92571;119083,92571;119083,82286;122023,76408;157307,76408;160247,82286;160247,92571;221994,135184;161717,158694;161717,166041;154366,174857;123493,174857;117613,166041;117613,158694;58806,135184;58806,214531;64687,221878;213173,221878;221994,213061;221994,135184;221994,135184;221994,135184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-894080</wp:posOffset>
                </wp:positionH>
                <wp:positionV relativeFrom="paragraph">
                  <wp:posOffset>2789555</wp:posOffset>
                </wp:positionV>
                <wp:extent cx="335280" cy="344170"/>
                <wp:effectExtent l="0" t="0" r="7620" b="17780"/>
                <wp:wrapNone/>
                <wp:docPr id="21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35280" cy="3441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0400" y="0"/>
                            </a:cxn>
                            <a:cxn ang="0">
                              <a:pos x="280800" y="144000"/>
                            </a:cxn>
                            <a:cxn ang="0">
                              <a:pos x="140400" y="288000"/>
                            </a:cxn>
                            <a:cxn ang="0">
                              <a:pos x="0" y="144000"/>
                            </a:cxn>
                            <a:cxn ang="0">
                              <a:pos x="244238" y="101388"/>
                            </a:cxn>
                            <a:cxn ang="0">
                              <a:pos x="244238" y="101388"/>
                            </a:cxn>
                            <a:cxn ang="0">
                              <a:pos x="245700" y="108735"/>
                            </a:cxn>
                            <a:cxn ang="0">
                              <a:pos x="147713" y="142531"/>
                            </a:cxn>
                            <a:cxn ang="0">
                              <a:pos x="137475" y="142531"/>
                            </a:cxn>
                            <a:cxn ang="0">
                              <a:pos x="86288" y="126367"/>
                            </a:cxn>
                            <a:cxn ang="0">
                              <a:pos x="143325" y="102857"/>
                            </a:cxn>
                            <a:cxn ang="0">
                              <a:pos x="144788" y="95510"/>
                            </a:cxn>
                            <a:cxn ang="0">
                              <a:pos x="144788" y="95510"/>
                            </a:cxn>
                            <a:cxn ang="0">
                              <a:pos x="138938" y="92571"/>
                            </a:cxn>
                            <a:cxn ang="0">
                              <a:pos x="71663" y="120490"/>
                            </a:cxn>
                            <a:cxn ang="0">
                              <a:pos x="71663" y="121959"/>
                            </a:cxn>
                            <a:cxn ang="0">
                              <a:pos x="58500" y="151347"/>
                            </a:cxn>
                            <a:cxn ang="0">
                              <a:pos x="64350" y="160163"/>
                            </a:cxn>
                            <a:cxn ang="0">
                              <a:pos x="59963" y="168980"/>
                            </a:cxn>
                            <a:cxn ang="0">
                              <a:pos x="45338" y="223347"/>
                            </a:cxn>
                            <a:cxn ang="0">
                              <a:pos x="29250" y="214531"/>
                            </a:cxn>
                            <a:cxn ang="0">
                              <a:pos x="49725" y="170449"/>
                            </a:cxn>
                            <a:cxn ang="0">
                              <a:pos x="42413" y="160163"/>
                            </a:cxn>
                            <a:cxn ang="0">
                              <a:pos x="49725" y="149878"/>
                            </a:cxn>
                            <a:cxn ang="0">
                              <a:pos x="61425" y="117551"/>
                            </a:cxn>
                            <a:cxn ang="0">
                              <a:pos x="38025" y="108735"/>
                            </a:cxn>
                            <a:cxn ang="0">
                              <a:pos x="38025" y="101388"/>
                            </a:cxn>
                            <a:cxn ang="0">
                              <a:pos x="136013" y="66122"/>
                            </a:cxn>
                            <a:cxn ang="0">
                              <a:pos x="147713" y="66122"/>
                            </a:cxn>
                            <a:cxn ang="0">
                              <a:pos x="244238" y="101388"/>
                            </a:cxn>
                            <a:cxn ang="0">
                              <a:pos x="137475" y="155755"/>
                            </a:cxn>
                            <a:cxn ang="0">
                              <a:pos x="137475" y="155755"/>
                            </a:cxn>
                            <a:cxn ang="0">
                              <a:pos x="147713" y="155755"/>
                            </a:cxn>
                            <a:cxn ang="0">
                              <a:pos x="210600" y="135184"/>
                            </a:cxn>
                            <a:cxn ang="0">
                              <a:pos x="210600" y="168980"/>
                            </a:cxn>
                            <a:cxn ang="0">
                              <a:pos x="204750" y="177796"/>
                            </a:cxn>
                            <a:cxn ang="0">
                              <a:pos x="80438" y="180735"/>
                            </a:cxn>
                            <a:cxn ang="0">
                              <a:pos x="76050" y="174857"/>
                            </a:cxn>
                            <a:cxn ang="0">
                              <a:pos x="80438" y="163102"/>
                            </a:cxn>
                            <a:cxn ang="0">
                              <a:pos x="74588" y="151347"/>
                            </a:cxn>
                            <a:cxn ang="0">
                              <a:pos x="74588" y="135184"/>
                            </a:cxn>
                            <a:cxn ang="0">
                              <a:pos x="137475" y="155755"/>
                            </a:cxn>
                            <a:cxn ang="0">
                              <a:pos x="137475" y="155755"/>
                            </a:cxn>
                            <a:cxn ang="0">
                              <a:pos x="137475" y="155755"/>
                            </a:cxn>
                          </a:cxnLst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-70.4pt;margin-top:219.65pt;height:27.1pt;width:26.4pt;z-index:251678720;mso-width-relative:page;mso-height-relative:page;" fillcolor="#943634" filled="t" stroked="f" coordsize="192,196" o:gfxdata="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4000;140400,0;280800,144000;140400,288000;0,144000;244238,101388;244238,101388;245700,108735;147713,142531;137475,142531;86288,126367;143325,102857;144788,95510;144788,95510;138938,92571;71663,120490;71663,121959;58500,151347;64350,160163;59963,168980;45338,223347;29250,214531;49725,170449;42413,160163;49725,149878;61425,117551;38025,108735;38025,101388;136013,66122;147713,66122;244238,101388;137475,155755;137475,155755;147713,155755;210600,135184;210600,168980;204750,177796;80438,180735;76050,174857;80438,163102;74588,151347;74588,135184;137475,155755;137475,155755;137475,155755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1433195</wp:posOffset>
                </wp:positionV>
                <wp:extent cx="333375" cy="342265"/>
                <wp:effectExtent l="0" t="0" r="9525" b="635"/>
                <wp:wrapNone/>
                <wp:docPr id="20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33375" cy="3422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41135" y="0"/>
                            </a:cxn>
                            <a:cxn ang="0">
                              <a:pos x="141135" y="288000"/>
                            </a:cxn>
                            <a:cxn ang="0">
                              <a:pos x="64687" y="207184"/>
                            </a:cxn>
                            <a:cxn ang="0">
                              <a:pos x="64687" y="216000"/>
                            </a:cxn>
                            <a:cxn ang="0">
                              <a:pos x="67627" y="223347"/>
                            </a:cxn>
                            <a:cxn ang="0">
                              <a:pos x="219053" y="221878"/>
                            </a:cxn>
                            <a:cxn ang="0">
                              <a:pos x="223464" y="211592"/>
                            </a:cxn>
                            <a:cxn ang="0">
                              <a:pos x="211703" y="186612"/>
                            </a:cxn>
                            <a:cxn ang="0">
                              <a:pos x="176419" y="173388"/>
                            </a:cxn>
                            <a:cxn ang="0">
                              <a:pos x="170538" y="173388"/>
                            </a:cxn>
                            <a:cxn ang="0">
                              <a:pos x="144075" y="214531"/>
                            </a:cxn>
                            <a:cxn ang="0">
                              <a:pos x="135254" y="210122"/>
                            </a:cxn>
                            <a:cxn ang="0">
                              <a:pos x="117613" y="173388"/>
                            </a:cxn>
                            <a:cxn ang="0">
                              <a:pos x="102911" y="174857"/>
                            </a:cxn>
                            <a:cxn ang="0">
                              <a:pos x="70568" y="188082"/>
                            </a:cxn>
                            <a:cxn ang="0">
                              <a:pos x="64687" y="207184"/>
                            </a:cxn>
                            <a:cxn ang="0">
                              <a:pos x="160247" y="67592"/>
                            </a:cxn>
                            <a:cxn ang="0">
                              <a:pos x="179359" y="104327"/>
                            </a:cxn>
                            <a:cxn ang="0">
                              <a:pos x="179359" y="108735"/>
                            </a:cxn>
                            <a:cxn ang="0">
                              <a:pos x="180829" y="129306"/>
                            </a:cxn>
                            <a:cxn ang="0">
                              <a:pos x="174949" y="135184"/>
                            </a:cxn>
                            <a:cxn ang="0">
                              <a:pos x="151426" y="161633"/>
                            </a:cxn>
                            <a:cxn ang="0">
                              <a:pos x="113202" y="145469"/>
                            </a:cxn>
                            <a:cxn ang="0">
                              <a:pos x="105851" y="130776"/>
                            </a:cxn>
                            <a:cxn ang="0">
                              <a:pos x="104381" y="108735"/>
                            </a:cxn>
                            <a:cxn ang="0">
                              <a:pos x="105851" y="92571"/>
                            </a:cxn>
                            <a:cxn ang="0">
                              <a:pos x="141135" y="64653"/>
                            </a:cxn>
                            <a:cxn ang="0">
                              <a:pos x="116142" y="116082"/>
                            </a:cxn>
                            <a:cxn ang="0">
                              <a:pos x="110262" y="120490"/>
                            </a:cxn>
                            <a:cxn ang="0">
                              <a:pos x="116142" y="129306"/>
                            </a:cxn>
                            <a:cxn ang="0">
                              <a:pos x="127904" y="148408"/>
                            </a:cxn>
                            <a:cxn ang="0">
                              <a:pos x="160247" y="141061"/>
                            </a:cxn>
                            <a:cxn ang="0">
                              <a:pos x="169068" y="126367"/>
                            </a:cxn>
                            <a:cxn ang="0">
                              <a:pos x="172008" y="117551"/>
                            </a:cxn>
                            <a:cxn ang="0">
                              <a:pos x="167598" y="116082"/>
                            </a:cxn>
                            <a:cxn ang="0">
                              <a:pos x="169068" y="107265"/>
                            </a:cxn>
                            <a:cxn ang="0">
                              <a:pos x="147016" y="104327"/>
                            </a:cxn>
                            <a:cxn ang="0">
                              <a:pos x="127904" y="92571"/>
                            </a:cxn>
                            <a:cxn ang="0">
                              <a:pos x="114672" y="102857"/>
                            </a:cxn>
                            <a:cxn ang="0">
                              <a:pos x="116142" y="110204"/>
                            </a:cxn>
                            <a:cxn ang="0">
                              <a:pos x="138195" y="185143"/>
                            </a:cxn>
                            <a:cxn ang="0">
                              <a:pos x="136725" y="171918"/>
                            </a:cxn>
                            <a:cxn ang="0">
                              <a:pos x="147016" y="170449"/>
                            </a:cxn>
                            <a:cxn ang="0">
                              <a:pos x="151426" y="174857"/>
                            </a:cxn>
                            <a:cxn ang="0">
                              <a:pos x="145546" y="185143"/>
                            </a:cxn>
                            <a:cxn ang="0">
                              <a:pos x="151426" y="202776"/>
                            </a:cxn>
                            <a:cxn ang="0">
                              <a:pos x="138195" y="211592"/>
                            </a:cxn>
                            <a:cxn ang="0">
                              <a:pos x="130844" y="201306"/>
                            </a:cxn>
                            <a:cxn ang="0">
                              <a:pos x="138195" y="185143"/>
                            </a:cxn>
                          </a:cxnLst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70.8pt;margin-top:112.85pt;height:26.95pt;width:26.25pt;z-index:251677696;mso-width-relative:page;mso-height-relative:page;" fillcolor="#943634" filled="t" stroked="f" coordsize="191,196" o:gfxdata="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<v:path o:connectlocs="141135,0;141135,288000;64687,207184;64687,216000;67627,223347;219053,221878;223464,211592;211703,186612;176419,173388;170538,173388;144075,214531;135254,210122;117613,173388;102911,174857;70568,188082;64687,207184;160247,67592;179359,104327;179359,108735;180829,129306;174949,135184;151426,161633;113202,145469;105851,130776;104381,108735;105851,92571;141135,64653;116142,116082;110262,120490;116142,129306;127904,148408;160247,141061;169068,126367;172008,117551;167598,116082;169068,107265;147016,104327;127904,92571;114672,102857;116142,110204;138195,185143;136725,171918;147016,170449;151426,174857;145546,185143;151426,202776;138195,211592;130844,201306;138195,185143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4505960</wp:posOffset>
                </wp:positionV>
                <wp:extent cx="6445885" cy="0"/>
                <wp:effectExtent l="0" t="0" r="0" b="0"/>
                <wp:wrapNone/>
                <wp:docPr id="18" name="自选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88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1" o:spid="_x0000_s1026" o:spt="32" type="#_x0000_t32" style="position:absolute;left:0pt;margin-left:-38.5pt;margin-top:354.8pt;height:0pt;width:507.55pt;z-index:251675648;mso-width-relative:page;mso-height-relative:page;" filled="f" stroked="t" coordsize="21600,21600" o:gfxdata="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uUV0p2gAAAAsB&#10;AAAPAAAAAAAAAAEAIAAAACIAAABkcnMvZG93bnJldi54bWxQSwECFAAUAAAACACHTuJAzUS35uAB&#10;AACYAwAADgAAAAAAAAABACAAAAApAQAAZHJzL2Uyb0RvYy54bWxQSwUGAAAAAAYABgBZAQAAewUA&#10;AAAA&#10;">
                <v:fill on="f" focussize="0,0"/>
                <v:stroke weight="1.5pt" color="#943634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3103880</wp:posOffset>
                </wp:positionV>
                <wp:extent cx="6445885" cy="0"/>
                <wp:effectExtent l="0" t="0" r="0" b="0"/>
                <wp:wrapNone/>
                <wp:docPr id="16" name="自选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88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9" o:spid="_x0000_s1026" o:spt="32" type="#_x0000_t32" style="position:absolute;left:0pt;margin-left:-38.5pt;margin-top:244.4pt;height:0pt;width:507.55pt;z-index:251673600;mso-width-relative:page;mso-height-relative:page;" filled="f" stroked="t" coordsize="21600,21600" o:gfxdata="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XEUYS2QAAAAsB&#10;AAAPAAAAAAAAAAEAIAAAACIAAABkcnMvZG93bnJldi54bWxQSwECFAAUAAAACACHTuJAfsrNo+EB&#10;AACYAwAADgAAAAAAAAABACAAAAAoAQAAZHJzL2Uyb0RvYy54bWxQSwUGAAAAAAYABgBZAQAAewUA&#10;AAAA&#10;">
                <v:fill on="f" focussize="0,0"/>
                <v:stroke weight="1.5pt" color="#943634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1753235</wp:posOffset>
                </wp:positionV>
                <wp:extent cx="6445885" cy="0"/>
                <wp:effectExtent l="0" t="0" r="0" b="0"/>
                <wp:wrapNone/>
                <wp:docPr id="15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88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7" o:spid="_x0000_s1026" o:spt="32" type="#_x0000_t32" style="position:absolute;left:0pt;margin-left:-35.2pt;margin-top:138.05pt;height:0pt;width:507.55pt;z-index:251672576;mso-width-relative:page;mso-height-relative:page;" filled="f" stroked="t" coordsize="21600,21600" o:gfxdata="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NDvdN2QAAAAsB&#10;AAAPAAAAAAAAAAEAIAAAACIAAABkcnMvZG93bnJldi54bWxQSwECFAAUAAAACACHTuJAv48aL+EB&#10;AACYAwAADgAAAAAAAAABACAAAAAoAQAAZHJzL2Uyb0RvYy54bWxQSwUGAAAAAAYABgBZAQAAewUA&#10;AAAA&#10;">
                <v:fill on="f" focussize="0,0"/>
                <v:stroke weight="1.5pt" color="#943634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4070350</wp:posOffset>
                </wp:positionV>
                <wp:extent cx="1137285" cy="457200"/>
                <wp:effectExtent l="0" t="0" r="0" b="0"/>
                <wp:wrapNone/>
                <wp:docPr id="12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  <w:t>实践经历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-44.55pt;margin-top:320.5pt;height:36pt;width:89.55pt;z-index:251669504;mso-width-relative:page;mso-height-relative:page;" filled="f" stroked="f" coordsize="21600,21600" o:gfxdata="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paXG/XAAAACgEA&#10;AA8AAAAAAAAAAQAgAAAAIgAAAGRycy9kb3ducmV2LnhtbFBLAQIUABQAAAAIAIdO4kBSkpNlqQEA&#10;ACMDAAAOAAAAAAAAAAEAIAAAACYBAABkcnMvZTJvRG9jLnhtbFBLBQYAAAAABgAGAFkBAABBBQAA&#10;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-554990</wp:posOffset>
                </wp:positionH>
                <wp:positionV relativeFrom="paragraph">
                  <wp:posOffset>2675890</wp:posOffset>
                </wp:positionV>
                <wp:extent cx="1137285" cy="457200"/>
                <wp:effectExtent l="0" t="0" r="0" b="0"/>
                <wp:wrapNone/>
                <wp:docPr id="11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  <w:t>毕业院校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43.7pt;margin-top:210.7pt;height:36pt;width:89.55pt;z-index:251668480;mso-width-relative:page;mso-height-relative:page;" filled="f" stroked="f" coordsize="21600,21600" o:gfxdata="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cmhUQ2AAAAAoB&#10;AAAPAAAAAAAAAAEAIAAAACIAAABkcnMvZG93bnJldi54bWxQSwECFAAUAAAACACHTuJAFRcJlakB&#10;AAAjAwAADgAAAAAAAAABACAAAAAnAQAAZHJzL2Uyb0RvYy54bWxQSwUGAAAAAAYABgBZAQAAQgUA&#10;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  <w:t>毕业院校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-551815</wp:posOffset>
                </wp:positionH>
                <wp:positionV relativeFrom="paragraph">
                  <wp:posOffset>1318260</wp:posOffset>
                </wp:positionV>
                <wp:extent cx="1137285" cy="457200"/>
                <wp:effectExtent l="0" t="0" r="0" b="0"/>
                <wp:wrapNone/>
                <wp:docPr id="1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  <w:t>个人信息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43.45pt;margin-top:103.8pt;height:36pt;width:89.55pt;z-index:251667456;mso-width-relative:page;mso-height-relative:page;" filled="f" stroked="f" coordsize="21600,21600" o:gfxdata="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HRS5+rYAAAACgEA&#10;AA8AAAAAAAAAAQAgAAAAIgAAAGRycy9kb3ducmV2LnhtbFBLAQIUABQAAAAIAIdO4kB4WgvBqAEA&#10;ACMDAAAOAAAAAAAAAAEAIAAAACcBAABkcnMvZTJvRG9jLnhtbFBLBQYAAAAABgAGAFkBAABBBQAA&#10;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lang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-726440</wp:posOffset>
            </wp:positionH>
            <wp:positionV relativeFrom="paragraph">
              <wp:posOffset>-465455</wp:posOffset>
            </wp:positionV>
            <wp:extent cx="1339215" cy="1649730"/>
            <wp:effectExtent l="19050" t="19050" r="32385" b="26670"/>
            <wp:wrapNone/>
            <wp:docPr id="25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9"/>
                    <pic:cNvPicPr>
                      <a:picLocks noChangeAspect="1"/>
                    </pic:cNvPicPr>
                  </pic:nvPicPr>
                  <pic:blipFill>
                    <a:blip r:embed="rId4"/>
                    <a:srcRect l="9259" t="3914" r="19963" b="10635"/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1649730"/>
                    </a:xfrm>
                    <a:prstGeom prst="rect">
                      <a:avLst/>
                    </a:prstGeom>
                    <a:noFill/>
                    <a:ln w="19050" cap="flat" cmpd="sng">
                      <a:solidFill>
                        <a:srgbClr val="F2F2F2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bookmarkEnd w:id="0"/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-441325</wp:posOffset>
                </wp:positionV>
                <wp:extent cx="2225675" cy="517525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675" cy="51752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8"/>
                                <w:szCs w:val="28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药品销售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.2pt;margin-top:-34.75pt;height:40.75pt;width:175.25pt;z-index:251660288;v-text-anchor:middle;mso-width-relative:margin;mso-height-relative:margin;" filled="f" stroked="f" coordsize="21600,21600" o:gfxdata="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oQ/QZdoAAAAK&#10;AQAADwAAAAAAAAABACAAAAAiAAAAZHJzL2Rvd25yZXYueG1sUEsBAhQAFAAAAAgAh07iQKYxHa+o&#10;AQAAIgMAAA4AAAAAAAAAAQAgAAAAKQEAAGRycy9lMm9Eb2MueG1sUEsFBgAAAAAGAAYAWQEAAEMF&#10;AAAAAA=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8"/>
                          <w:szCs w:val="28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8"/>
                          <w:szCs w:val="28"/>
                          <w:lang w:eastAsia="zh-CN"/>
                        </w:rPr>
                        <w:t>药品销售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8"/>
                          <w:szCs w:val="28"/>
                        </w:rPr>
                        <w:t xml:space="preserve">     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  <w:color w:val="00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24130</wp:posOffset>
                </wp:positionV>
                <wp:extent cx="5308600" cy="125603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  <w:t>4年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lang w:eastAsia="zh-CN"/>
                              </w:rPr>
                              <w:t>制药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  <w:t>专业知识扎实；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  <w:t>热爱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  <w:t>销售工作，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  <w:t>有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  <w:t>销售实习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  <w:t>经历，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  <w:t>熟练掌握相关销售话术和销售技巧；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  <w:t>有良好的沟通表达能力、理解能力及逻辑思维，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  <w:t>能快速学习；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  <w:t>有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  <w:t>团队精神和集体荣誉感，能快速融入团队。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35pt;margin-top:1.9pt;height:98.9pt;width:418pt;z-index:251661312;v-text-anchor:middle;mso-width-relative:margin;mso-height-relative:margin;" filled="f" stroked="f" coordsize="21600,21600" o:gfxdata="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X/6WTWAAAACQEAAA8AAAAAAAAAAQAgAAAAIgAAAGRy&#10;cy9kb3ducmV2LnhtbFBLAQIUABQAAAAIAIdO4kDMVyj4QAIAAFcEAAAOAAAAAAAAAAEAIAAAACUB&#10;AABkcnMvZTJvRG9jLnhtbFBLBQYAAAAABgAGAFkBAADX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</w:rPr>
                        <w:t>4年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lang w:eastAsia="zh-CN"/>
                        </w:rPr>
                        <w:t>制药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</w:rPr>
                        <w:t>专业知识扎实；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</w:rPr>
                        <w:t>热爱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</w:rPr>
                        <w:t>销售工作，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</w:rPr>
                        <w:t>有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</w:rPr>
                        <w:t>销售实习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</w:rPr>
                        <w:t>经历，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</w:rPr>
                        <w:t>熟练掌握相关销售话术和销售技巧；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</w:rPr>
                        <w:t>有良好的沟通表达能力、理解能力及逻辑思维，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</w:rPr>
                        <w:t>能快速学习；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</w:rPr>
                        <w:t>有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</w:rPr>
                        <w:t>团队精神和集体荣誉感，能快速融入团队。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-461010</wp:posOffset>
                </wp:positionV>
                <wp:extent cx="1242695" cy="565150"/>
                <wp:effectExtent l="0" t="0" r="0" b="0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5651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48"/>
                                <w:szCs w:val="48"/>
                                <w:lang w:eastAsia="zh-CN"/>
                              </w:rPr>
                              <w:t>时夕蒙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48"/>
                                <w:szCs w:val="48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80.35pt;margin-top:-36.3pt;height:44.5pt;width:97.85pt;z-index:251659264;v-text-anchor:middle;mso-width-relative:margin;mso-height-relative:margin;" filled="f" stroked="f" coordsize="21600,21600" o:gfxdata="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5xA4Q2AAAAAoBAAAP&#10;AAAAAAAAAAEAIAAAACIAAABkcnMvZG93bnJldi54bWxQSwECFAAUAAAACACHTuJAz93fAqYBAAAi&#10;AwAADgAAAAAAAAABACAAAAAnAQAAZHJzL2Uyb0RvYy54bWxQSwUGAAAAAAYABgBZAQAAPwUAAAAA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48"/>
                          <w:szCs w:val="48"/>
                          <w:lang w:eastAsia="zh-CN"/>
                        </w:rPr>
                        <w:t>时夕蒙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48"/>
                          <w:szCs w:val="48"/>
                        </w:rPr>
                        <w:t xml:space="preserve">     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  <w:color w:val="00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超粗黑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cript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63396457">
    <w:nsid w:val="6F112C69"/>
    <w:multiLevelType w:val="multilevel"/>
    <w:tmpl w:val="6F112C69"/>
    <w:lvl w:ilvl="0" w:tentative="1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60672014">
    <w:nsid w:val="157F6B0E"/>
    <w:multiLevelType w:val="multilevel"/>
    <w:tmpl w:val="157F6B0E"/>
    <w:lvl w:ilvl="0" w:tentative="1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04431313">
    <w:nsid w:val="122540D1"/>
    <w:multiLevelType w:val="multilevel"/>
    <w:tmpl w:val="122540D1"/>
    <w:lvl w:ilvl="0" w:tentative="1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61403089">
    <w:nsid w:val="217654D1"/>
    <w:multiLevelType w:val="multilevel"/>
    <w:tmpl w:val="217654D1"/>
    <w:lvl w:ilvl="0" w:tentative="1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97544944">
    <w:nsid w:val="476115F0"/>
    <w:multiLevelType w:val="multilevel"/>
    <w:tmpl w:val="476115F0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  <w:sz w:val="15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60672014"/>
  </w:num>
  <w:num w:numId="2">
    <w:abstractNumId w:val="1863396457"/>
  </w:num>
  <w:num w:numId="3">
    <w:abstractNumId w:val="1197544944"/>
  </w:num>
  <w:num w:numId="4">
    <w:abstractNumId w:val="561403089"/>
  </w:num>
  <w:num w:numId="5">
    <w:abstractNumId w:val="3044313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95C8C"/>
    <w:rsid w:val="000236DD"/>
    <w:rsid w:val="0026154F"/>
    <w:rsid w:val="0038060E"/>
    <w:rsid w:val="003C4547"/>
    <w:rsid w:val="004F419E"/>
    <w:rsid w:val="0067019F"/>
    <w:rsid w:val="00986DF0"/>
    <w:rsid w:val="00A578E2"/>
    <w:rsid w:val="00C21F6B"/>
    <w:rsid w:val="00CD0F18"/>
    <w:rsid w:val="00CD4AC7"/>
    <w:rsid w:val="00E53557"/>
    <w:rsid w:val="00F30EB3"/>
    <w:rsid w:val="00F47D08"/>
    <w:rsid w:val="00F85606"/>
    <w:rsid w:val="47795C8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name="header"/>
    <w:lsdException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PC-20160126YSBV\AppData\Roaming\kingsoft\office6\templates\download\&#40664;&#35748;\&#31616;&#21382;-&#26368;&#26032;&#27714;&#32844;&#31616;&#21382;&#28909;&#38376;&#31616;&#21382;&#20010;&#20154;&#31616;&#21382;3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简历-最新求职简历热门简历个人简历38</Template>
  <Pages>1</Pages>
  <Words>0</Words>
  <Characters>0</Characters>
  <Lines>1</Lines>
  <Paragraphs>1</Paragraphs>
  <ScaleCrop>false</ScaleCrop>
  <LinksUpToDate>false</LinksUpToDate>
  <CharactersWithSpaces>30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2016-03-30T08:41:00Z</dcterms:created>
  <dc:creator>Administrator</dc:creator>
  <cp:lastModifiedBy>Administrator</cp:lastModifiedBy>
  <dcterms:modified xsi:type="dcterms:W3CDTF">2016-03-30T08:42:51Z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